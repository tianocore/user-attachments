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767E41EE" w14:textId="3CDA3E32" w:rsidR="0075749E" w:rsidRDefault="00254AB2" w:rsidP="0075749E">
      <w:pPr>
        <w:pStyle w:val="PlainText"/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Code First - Arm CPER Processor Error Types not defined</w:t>
      </w:r>
    </w:p>
    <w:p w14:paraId="1B90D337" w14:textId="77777777" w:rsidR="00254AB2" w:rsidRDefault="00254AB2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77777777" w:rsidR="0075749E" w:rsidRPr="00010647" w:rsidRDefault="0075749E" w:rsidP="0075749E">
      <w:pPr>
        <w:pStyle w:val="PlainText"/>
      </w:pPr>
      <w:r>
        <w:t>UEFI Specification 2.9</w:t>
      </w:r>
      <w:r w:rsidRPr="00010647">
        <w:t xml:space="preserve"> </w:t>
      </w:r>
      <w:r>
        <w:t>(Future Errata)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87AB205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2073A716" w14:textId="7C141655" w:rsidR="00254AB2" w:rsidRPr="00FE6C7F" w:rsidRDefault="00FE6C7F" w:rsidP="00091174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FE6C7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Sami Mujawar</w:t>
      </w:r>
      <w:r w:rsidR="0075749E" w:rsidRPr="00FE6C7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, </w:t>
      </w:r>
      <w:r w:rsidR="00254AB2" w:rsidRPr="00FE6C7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Thanu Rangarajan, </w:t>
      </w:r>
      <w:r w:rsidRPr="00FE6C7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 (</w:t>
      </w:r>
      <w:r w:rsidR="00254AB2" w:rsidRPr="00FE6C7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Arm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r w:rsidRPr="00010647">
        <w:t>TianoCore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457BFEAA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40E5A3DD" w14:textId="77777777" w:rsidR="00B27312" w:rsidRPr="00B74123" w:rsidRDefault="00B27312" w:rsidP="00B27312">
      <w:pPr>
        <w:pStyle w:val="PlainText"/>
        <w:rPr>
          <w:rFonts w:cs="Times New Roman"/>
          <w:b/>
          <w:bCs/>
        </w:rPr>
      </w:pPr>
      <w:r w:rsidRPr="00B74123">
        <w:rPr>
          <w:rFonts w:cs="Times New Roman"/>
          <w:b/>
          <w:bCs/>
        </w:rPr>
        <w:t>Problem Statement:</w:t>
      </w:r>
    </w:p>
    <w:p w14:paraId="44CC2289" w14:textId="77777777" w:rsidR="00B27312" w:rsidRPr="00254AB2" w:rsidRDefault="00B27312" w:rsidP="00B27312">
      <w:pPr>
        <w:pStyle w:val="PlainText"/>
      </w:pPr>
    </w:p>
    <w:p w14:paraId="703F2591" w14:textId="77777777" w:rsidR="00254AB2" w:rsidRPr="00254AB2" w:rsidRDefault="00254AB2" w:rsidP="0025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libri" w:eastAsiaTheme="minorHAnsi" w:hAnsi="Calibri" w:cstheme="minorBidi"/>
          <w:szCs w:val="21"/>
          <w:lang w:bidi="he-IL"/>
        </w:rPr>
      </w:pPr>
      <w:r w:rsidRPr="00254AB2">
        <w:rPr>
          <w:rFonts w:ascii="Calibri" w:eastAsiaTheme="minorHAnsi" w:hAnsi="Calibri" w:cstheme="minorBidi"/>
          <w:szCs w:val="21"/>
          <w:lang w:bidi="he-IL"/>
        </w:rPr>
        <w:t>The bit definitions for the Type field in ARM Processor Error Information Structure is not defined. See N.2.4.4.1 ARM Processor Error Information, Table N-17 ARM Processor Error Information Structure, UEFI specification version 2.9, page 2365</w:t>
      </w:r>
    </w:p>
    <w:p w14:paraId="62ADC28A" w14:textId="681D5AEB" w:rsidR="00B27312" w:rsidRPr="00254AB2" w:rsidRDefault="00B27312" w:rsidP="00B27312">
      <w:pPr>
        <w:pStyle w:val="PlainText"/>
      </w:pPr>
    </w:p>
    <w:p w14:paraId="3F0D0B57" w14:textId="77777777" w:rsidR="00B27312" w:rsidRPr="00254AB2" w:rsidRDefault="00B27312" w:rsidP="00B27312">
      <w:pPr>
        <w:pStyle w:val="PlainText"/>
      </w:pPr>
      <w:r w:rsidRPr="00254AB2">
        <w:t>Proposal:</w:t>
      </w:r>
    </w:p>
    <w:p w14:paraId="22A041A7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There is a patch on the edk2 mailing list that adds the CPER definitions for ARM at </w:t>
      </w:r>
      <w:hyperlink r:id="rId12" w:history="1">
        <w:r w:rsidRPr="00254AB2">
          <w:rPr>
            <w:rFonts w:ascii="Calibri" w:eastAsiaTheme="minorHAnsi" w:hAnsi="Calibri" w:cstheme="minorBidi"/>
            <w:sz w:val="22"/>
            <w:szCs w:val="21"/>
            <w:lang w:bidi="he-IL"/>
          </w:rPr>
          <w:t>https://edk2.groups.io/g/devel/message/86558</w:t>
        </w:r>
      </w:hyperlink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 The patch is currently defining the Type field bits as below</w:t>
      </w:r>
    </w:p>
    <w:p w14:paraId="79036F44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</w:p>
    <w:p w14:paraId="13D08E79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Bit 0: Cache Error</w:t>
      </w:r>
    </w:p>
    <w:p w14:paraId="42F67AB8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Bit 1: TLB Error</w:t>
      </w:r>
    </w:p>
    <w:p w14:paraId="04CEB89E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Bit 2: Bus Error</w:t>
      </w:r>
    </w:p>
    <w:p w14:paraId="098D3BBA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Bit 3: Micro-architectural Error</w:t>
      </w:r>
    </w:p>
    <w:p w14:paraId="0EA07D6A" w14:textId="2B66A2DC" w:rsidR="00B27312" w:rsidRPr="00254AB2" w:rsidRDefault="00B27312" w:rsidP="00B27312">
      <w:pPr>
        <w:pStyle w:val="PlainText"/>
      </w:pPr>
    </w:p>
    <w:p w14:paraId="50363C10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Linux seems to be already doing this as well:</w:t>
      </w:r>
    </w:p>
    <w:p w14:paraId="4BAB013C" w14:textId="58E33BDA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hyperlink r:id="rId13" w:anchor="L273" w:history="1">
        <w:r w:rsidRPr="00254AB2">
          <w:rPr>
            <w:rFonts w:ascii="Calibri" w:eastAsiaTheme="minorHAnsi" w:hAnsi="Calibri" w:cstheme="minorBidi"/>
            <w:sz w:val="22"/>
            <w:szCs w:val="21"/>
            <w:lang w:bidi="he-IL"/>
          </w:rPr>
          <w:t>https://elixir.bootlin.com/linux/latest/source/include/linux/cper.h#L273</w:t>
        </w:r>
      </w:hyperlink>
      <w:r>
        <w:rPr>
          <w:rFonts w:ascii="Calibri" w:eastAsiaTheme="minorHAnsi" w:hAnsi="Calibri" w:cstheme="minorBidi"/>
          <w:sz w:val="22"/>
          <w:szCs w:val="21"/>
          <w:lang w:bidi="he-IL"/>
        </w:rPr>
        <w:t xml:space="preserve"> </w:t>
      </w:r>
    </w:p>
    <w:p w14:paraId="7A5B4950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</w:p>
    <w:p w14:paraId="57C34E27" w14:textId="77777777" w:rsidR="00254AB2" w:rsidRDefault="00254AB2" w:rsidP="00B27312">
      <w:pPr>
        <w:pStyle w:val="PlainText"/>
        <w:rPr>
          <w:rFonts w:cs="Times New Roman"/>
        </w:rPr>
      </w:pPr>
    </w:p>
    <w:p w14:paraId="4DFB07F0" w14:textId="01831B5C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326C5E47" w14:textId="77777777" w:rsidR="0075749E" w:rsidRDefault="0075749E" w:rsidP="0075749E">
      <w:pPr>
        <w:pStyle w:val="PlainText"/>
      </w:pPr>
    </w:p>
    <w:p w14:paraId="677547B8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We need to update the UEFI spec to define these values to be consistent with FW/</w:t>
      </w:r>
      <w:proofErr w:type="gramStart"/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OS</w:t>
      </w:r>
      <w:proofErr w:type="gramEnd"/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 implementations.</w:t>
      </w:r>
    </w:p>
    <w:p w14:paraId="5511520F" w14:textId="77777777" w:rsidR="00B27312" w:rsidRPr="00010647" w:rsidRDefault="00B27312" w:rsidP="00D30052">
      <w:pPr>
        <w:pStyle w:val="PlainText"/>
      </w:pPr>
    </w:p>
    <w:p w14:paraId="0AAFEEBA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1A660873" w14:textId="77777777" w:rsidR="0075749E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00E0CE28" w14:textId="77777777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Platform FW:</w:t>
      </w:r>
    </w:p>
    <w:p w14:paraId="642AE4FB" w14:textId="0939B58C" w:rsidR="00125BBA" w:rsidRPr="00D837F9" w:rsidRDefault="00254AB2" w:rsidP="00254AB2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Use the defined values, per the EDK submitted patch</w:t>
      </w:r>
    </w:p>
    <w:p w14:paraId="5555FBB0" w14:textId="0A5D7FC9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Operating Systems:</w:t>
      </w:r>
    </w:p>
    <w:p w14:paraId="79AF9C42" w14:textId="7B95AC48" w:rsidR="000D41E4" w:rsidRDefault="00254AB2" w:rsidP="000D41E4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Use the defined values. Linux already doing this.</w:t>
      </w:r>
    </w:p>
    <w:p w14:paraId="341912A7" w14:textId="230F50C2" w:rsidR="000D41E4" w:rsidRPr="000D41E4" w:rsidRDefault="000D41E4" w:rsidP="000D41E4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Compliance tests</w:t>
      </w:r>
    </w:p>
    <w:p w14:paraId="1D99DC23" w14:textId="092832D6" w:rsidR="000D41E4" w:rsidRDefault="00254AB2" w:rsidP="000D41E4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3316F788" w14:textId="77777777" w:rsidR="0075749E" w:rsidRPr="00010647" w:rsidRDefault="0075749E" w:rsidP="0075749E">
      <w:pPr>
        <w:pStyle w:val="PlainText"/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3533C3E8" w14:textId="4CD3CBCE" w:rsidR="00883318" w:rsidRPr="00883318" w:rsidRDefault="0075749E" w:rsidP="00883318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0508419" w14:textId="77777777" w:rsidR="00254AB2" w:rsidRDefault="00254AB2" w:rsidP="00254AB2">
      <w:pPr>
        <w:spacing w:before="0" w:after="200" w:line="276" w:lineRule="auto"/>
        <w:ind w:left="0"/>
        <w:rPr>
          <w:rStyle w:val="SC562563"/>
        </w:rPr>
      </w:pPr>
    </w:p>
    <w:p w14:paraId="2CD6B09C" w14:textId="50B5A459" w:rsidR="00254AB2" w:rsidRDefault="00254AB2" w:rsidP="00254AB2">
      <w:pPr>
        <w:spacing w:before="0" w:after="200" w:line="276" w:lineRule="auto"/>
        <w:ind w:left="0"/>
        <w:rPr>
          <w:rStyle w:val="SC562563"/>
        </w:rPr>
      </w:pPr>
      <w:r>
        <w:rPr>
          <w:rStyle w:val="SC562563"/>
        </w:rPr>
        <w:t>N.2.4.4.1 ARM Processor Error Information</w:t>
      </w:r>
    </w:p>
    <w:p w14:paraId="7AD5899E" w14:textId="17E3C4EA" w:rsidR="00254AB2" w:rsidRPr="00254AB2" w:rsidRDefault="00254AB2" w:rsidP="00254AB2">
      <w:pPr>
        <w:spacing w:before="0" w:after="200" w:line="276" w:lineRule="auto"/>
        <w:ind w:left="0"/>
        <w:rPr>
          <w:b/>
          <w:bCs/>
          <w:color w:val="000000"/>
          <w:sz w:val="20"/>
          <w:szCs w:val="20"/>
        </w:rPr>
      </w:pPr>
      <w:r>
        <w:rPr>
          <w:rStyle w:val="SC562563"/>
        </w:rPr>
        <w:t>…</w:t>
      </w:r>
    </w:p>
    <w:p w14:paraId="28496459" w14:textId="51DFCF69" w:rsidR="00254AB2" w:rsidRDefault="00254AB2" w:rsidP="00254AB2">
      <w:pPr>
        <w:spacing w:before="0" w:after="200" w:line="276" w:lineRule="auto"/>
        <w:ind w:left="0"/>
        <w:rPr>
          <w:rFonts w:ascii="Calibri" w:hAnsi="Calibri" w:cs="Calibri"/>
          <w:b/>
          <w:bCs/>
          <w:color w:val="000000"/>
          <w:szCs w:val="22"/>
        </w:rPr>
      </w:pPr>
      <w:r w:rsidRPr="00254AB2">
        <w:rPr>
          <w:rFonts w:ascii="Calibri" w:hAnsi="Calibri" w:cs="Calibri"/>
          <w:b/>
          <w:bCs/>
          <w:color w:val="000000"/>
          <w:szCs w:val="22"/>
        </w:rPr>
        <w:t>Table N-17 ARM Processor Error Information Structure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900"/>
        <w:gridCol w:w="1000"/>
        <w:gridCol w:w="5140"/>
      </w:tblGrid>
      <w:tr w:rsidR="00254AB2" w:rsidRPr="00254AB2" w14:paraId="370D04C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151028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4AB2">
              <w:rPr>
                <w:rFonts w:ascii="Calibri" w:hAnsi="Calibri" w:cs="Calibri"/>
                <w:b/>
                <w:bCs/>
                <w:color w:val="000000"/>
                <w:szCs w:val="22"/>
              </w:rPr>
              <w:t>Mnemonic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199364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4AB2">
              <w:rPr>
                <w:rFonts w:ascii="Calibri" w:hAnsi="Calibri" w:cs="Calibri"/>
                <w:b/>
                <w:bCs/>
                <w:color w:val="000000"/>
                <w:szCs w:val="22"/>
              </w:rPr>
              <w:t>Byte Offset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383A64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4AB2">
              <w:rPr>
                <w:rFonts w:ascii="Calibri" w:hAnsi="Calibri" w:cs="Calibri"/>
                <w:b/>
                <w:bCs/>
                <w:color w:val="000000"/>
                <w:szCs w:val="22"/>
              </w:rPr>
              <w:t>Byte Length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251113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4AB2">
              <w:rPr>
                <w:rFonts w:ascii="Calibri" w:hAnsi="Calibri" w:cs="Calibri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254AB2" w:rsidRPr="00254AB2" w14:paraId="1B825843" w14:textId="7777777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7C4DD0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color w:val="000000"/>
                <w:szCs w:val="22"/>
              </w:rPr>
            </w:pPr>
          </w:p>
          <w:p w14:paraId="00C1D50C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16CE7B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FC031A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0FC730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  <w:p w14:paraId="2B594A41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revision</w:t>
            </w:r>
            <w:proofErr w:type="gramEnd"/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of this table)</w:t>
            </w:r>
          </w:p>
        </w:tc>
      </w:tr>
      <w:tr w:rsidR="00254AB2" w:rsidRPr="00254AB2" w14:paraId="7133408D" w14:textId="7777777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80C21A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A34F63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297131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E831AD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32 </w:t>
            </w:r>
          </w:p>
          <w:p w14:paraId="3AC6A1A0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length</w:t>
            </w:r>
            <w:proofErr w:type="gramEnd"/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 bytes)</w:t>
            </w:r>
          </w:p>
        </w:tc>
      </w:tr>
      <w:tr w:rsidR="00254AB2" w:rsidRPr="00254AB2" w14:paraId="740641E3" w14:textId="77777777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4061B9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Validation Bit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F1E3D3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BE0BE4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DAF595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4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The validation bit mask indicates </w:t>
            </w:r>
            <w:proofErr w:type="gramStart"/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whether or not</w:t>
            </w:r>
            <w:proofErr w:type="gramEnd"/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each of the following fields is valid in this section. </w:t>
            </w:r>
          </w:p>
          <w:p w14:paraId="2C0C211C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0 – Multiple Error (Error Count) Valid</w:t>
            </w:r>
          </w:p>
          <w:p w14:paraId="685EE9B0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1 – Flags Valid</w:t>
            </w:r>
          </w:p>
          <w:p w14:paraId="1C37FFD3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2 – Error Information Valid</w:t>
            </w:r>
          </w:p>
          <w:p w14:paraId="2B5DF0EF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3 – Virtual Fault Address</w:t>
            </w:r>
          </w:p>
          <w:p w14:paraId="4DF0CBE7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4 – Physical Fault Address</w:t>
            </w:r>
          </w:p>
          <w:p w14:paraId="29CB36E9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All other bits are reserved and must be zero.</w:t>
            </w:r>
          </w:p>
        </w:tc>
      </w:tr>
      <w:tr w:rsidR="00254AB2" w:rsidRPr="00254AB2" w14:paraId="373E1CB6" w14:textId="77777777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1A98FA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6B7DDF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C89FB0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A30E4F" w14:textId="6838135F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Bit 0 -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Cache Error</w:t>
            </w:r>
          </w:p>
          <w:p w14:paraId="6168D1C7" w14:textId="26D49015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Bit </w:t>
            </w:r>
            <w:r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1 </w:t>
            </w:r>
            <w:r w:rsidRPr="00254AB2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TLB Error</w:t>
            </w:r>
          </w:p>
          <w:p w14:paraId="0D449A69" w14:textId="294B73CC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Bit </w:t>
            </w:r>
            <w:r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2</w:t>
            </w:r>
            <w:r w:rsidRPr="00254AB2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 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Bus Error</w:t>
            </w:r>
          </w:p>
          <w:p w14:paraId="1BE45CD4" w14:textId="54713A53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Bit </w:t>
            </w:r>
            <w:r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3</w:t>
            </w:r>
            <w:r w:rsidRPr="00254AB2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 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Micro-architectural Error</w:t>
            </w:r>
          </w:p>
          <w:p w14:paraId="22C9EAB6" w14:textId="3C29CF78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All other values are reserved</w:t>
            </w:r>
          </w:p>
        </w:tc>
      </w:tr>
      <w:tr w:rsidR="00254AB2" w:rsidRPr="00254AB2" w14:paraId="52370A04" w14:textId="77777777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DE736C" w14:textId="1E03C241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FEC67C" w14:textId="6197A6D8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114B21" w14:textId="6D90F048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7C00CA" w14:textId="01AE5083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</w:tr>
    </w:tbl>
    <w:p w14:paraId="1224C0BF" w14:textId="77777777" w:rsidR="00254AB2" w:rsidRPr="00221536" w:rsidRDefault="00254AB2" w:rsidP="00254AB2">
      <w:pPr>
        <w:spacing w:before="0" w:after="200" w:line="276" w:lineRule="auto"/>
        <w:ind w:left="0"/>
        <w:rPr>
          <w:rFonts w:cs="Helvetica"/>
          <w:bCs/>
          <w:sz w:val="20"/>
          <w:szCs w:val="20"/>
        </w:rPr>
      </w:pPr>
    </w:p>
    <w:sectPr w:rsidR="00254AB2" w:rsidRPr="00221536" w:rsidSect="004A1724">
      <w:headerReference w:type="default" r:id="rId14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DCEC" w14:textId="77777777" w:rsidR="00D216C2" w:rsidRDefault="00D216C2">
      <w:r>
        <w:separator/>
      </w:r>
    </w:p>
  </w:endnote>
  <w:endnote w:type="continuationSeparator" w:id="0">
    <w:p w14:paraId="717ACE43" w14:textId="77777777" w:rsidR="00D216C2" w:rsidRDefault="00D2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CD85" w14:textId="77777777" w:rsidR="00D216C2" w:rsidRDefault="00D216C2">
      <w:r>
        <w:separator/>
      </w:r>
    </w:p>
  </w:footnote>
  <w:footnote w:type="continuationSeparator" w:id="0">
    <w:p w14:paraId="001C300D" w14:textId="77777777" w:rsidR="00D216C2" w:rsidRDefault="00D21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3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7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9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3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4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6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8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19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3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6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2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4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3"/>
  </w:num>
  <w:num w:numId="5">
    <w:abstractNumId w:val="14"/>
  </w:num>
  <w:num w:numId="6">
    <w:abstractNumId w:val="34"/>
  </w:num>
  <w:num w:numId="7">
    <w:abstractNumId w:val="28"/>
  </w:num>
  <w:num w:numId="8">
    <w:abstractNumId w:val="18"/>
  </w:num>
  <w:num w:numId="9">
    <w:abstractNumId w:val="31"/>
  </w:num>
  <w:num w:numId="10">
    <w:abstractNumId w:val="19"/>
  </w:num>
  <w:num w:numId="11">
    <w:abstractNumId w:val="3"/>
  </w:num>
  <w:num w:numId="12">
    <w:abstractNumId w:val="13"/>
  </w:num>
  <w:num w:numId="13">
    <w:abstractNumId w:val="8"/>
  </w:num>
  <w:num w:numId="14">
    <w:abstractNumId w:val="17"/>
  </w:num>
  <w:num w:numId="15">
    <w:abstractNumId w:val="22"/>
  </w:num>
  <w:num w:numId="16">
    <w:abstractNumId w:val="16"/>
  </w:num>
  <w:num w:numId="17">
    <w:abstractNumId w:val="37"/>
  </w:num>
  <w:num w:numId="18">
    <w:abstractNumId w:val="12"/>
  </w:num>
  <w:num w:numId="19">
    <w:abstractNumId w:val="43"/>
  </w:num>
  <w:num w:numId="20">
    <w:abstractNumId w:val="5"/>
  </w:num>
  <w:num w:numId="21">
    <w:abstractNumId w:val="15"/>
  </w:num>
  <w:num w:numId="22">
    <w:abstractNumId w:val="41"/>
  </w:num>
  <w:num w:numId="23">
    <w:abstractNumId w:val="35"/>
  </w:num>
  <w:num w:numId="24">
    <w:abstractNumId w:val="32"/>
  </w:num>
  <w:num w:numId="25">
    <w:abstractNumId w:val="1"/>
  </w:num>
  <w:num w:numId="26">
    <w:abstractNumId w:val="11"/>
  </w:num>
  <w:num w:numId="27">
    <w:abstractNumId w:val="25"/>
  </w:num>
  <w:num w:numId="28">
    <w:abstractNumId w:val="10"/>
  </w:num>
  <w:num w:numId="29">
    <w:abstractNumId w:val="23"/>
  </w:num>
  <w:num w:numId="30">
    <w:abstractNumId w:val="21"/>
  </w:num>
  <w:num w:numId="31">
    <w:abstractNumId w:val="40"/>
  </w:num>
  <w:num w:numId="32">
    <w:abstractNumId w:val="36"/>
  </w:num>
  <w:num w:numId="33">
    <w:abstractNumId w:val="9"/>
  </w:num>
  <w:num w:numId="34">
    <w:abstractNumId w:val="30"/>
  </w:num>
  <w:num w:numId="35">
    <w:abstractNumId w:val="44"/>
  </w:num>
  <w:num w:numId="36">
    <w:abstractNumId w:val="42"/>
  </w:num>
  <w:num w:numId="37">
    <w:abstractNumId w:val="20"/>
  </w:num>
  <w:num w:numId="38">
    <w:abstractNumId w:val="26"/>
  </w:num>
  <w:num w:numId="39">
    <w:abstractNumId w:val="29"/>
  </w:num>
  <w:num w:numId="40">
    <w:abstractNumId w:val="4"/>
  </w:num>
  <w:num w:numId="41">
    <w:abstractNumId w:val="24"/>
  </w:num>
  <w:num w:numId="42">
    <w:abstractNumId w:val="7"/>
  </w:num>
  <w:num w:numId="43">
    <w:abstractNumId w:val="27"/>
  </w:num>
  <w:num w:numId="44">
    <w:abstractNumId w:val="38"/>
  </w:num>
  <w:num w:numId="45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1511"/>
    <w:rsid w:val="00002EEB"/>
    <w:rsid w:val="00003F9C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4492"/>
    <w:rsid w:val="000465BA"/>
    <w:rsid w:val="000479AA"/>
    <w:rsid w:val="000509BE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3EE9"/>
    <w:rsid w:val="0008531E"/>
    <w:rsid w:val="00093B44"/>
    <w:rsid w:val="00093CD2"/>
    <w:rsid w:val="000942BD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55DC"/>
    <w:rsid w:val="00116BD0"/>
    <w:rsid w:val="00117FC8"/>
    <w:rsid w:val="0012250B"/>
    <w:rsid w:val="0012271D"/>
    <w:rsid w:val="00123BD4"/>
    <w:rsid w:val="00125772"/>
    <w:rsid w:val="00125BBA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39D4"/>
    <w:rsid w:val="00154D7E"/>
    <w:rsid w:val="001558D6"/>
    <w:rsid w:val="00157A94"/>
    <w:rsid w:val="001606F2"/>
    <w:rsid w:val="0016257E"/>
    <w:rsid w:val="0016285D"/>
    <w:rsid w:val="00163B4F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9AF"/>
    <w:rsid w:val="001A7E89"/>
    <w:rsid w:val="001B205F"/>
    <w:rsid w:val="001B2D42"/>
    <w:rsid w:val="001B5397"/>
    <w:rsid w:val="001C2D87"/>
    <w:rsid w:val="001C3E3E"/>
    <w:rsid w:val="001C4B53"/>
    <w:rsid w:val="001C569E"/>
    <w:rsid w:val="001C5C33"/>
    <w:rsid w:val="001D0574"/>
    <w:rsid w:val="001D2D11"/>
    <w:rsid w:val="001D4968"/>
    <w:rsid w:val="001D57B8"/>
    <w:rsid w:val="001E0C44"/>
    <w:rsid w:val="001E2AF8"/>
    <w:rsid w:val="001E360B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259"/>
    <w:rsid w:val="002201FE"/>
    <w:rsid w:val="00220672"/>
    <w:rsid w:val="00221536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4AB2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62D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C1566"/>
    <w:rsid w:val="002C2A43"/>
    <w:rsid w:val="002C73CB"/>
    <w:rsid w:val="002C7FBC"/>
    <w:rsid w:val="002D0740"/>
    <w:rsid w:val="002D1A55"/>
    <w:rsid w:val="002D3B86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60C27"/>
    <w:rsid w:val="00361D52"/>
    <w:rsid w:val="003633D5"/>
    <w:rsid w:val="00365533"/>
    <w:rsid w:val="00365995"/>
    <w:rsid w:val="00370287"/>
    <w:rsid w:val="00374D47"/>
    <w:rsid w:val="00376622"/>
    <w:rsid w:val="0038102C"/>
    <w:rsid w:val="00391510"/>
    <w:rsid w:val="003934DA"/>
    <w:rsid w:val="00396467"/>
    <w:rsid w:val="003A1A8F"/>
    <w:rsid w:val="003A66CD"/>
    <w:rsid w:val="003A692D"/>
    <w:rsid w:val="003A7178"/>
    <w:rsid w:val="003B02DD"/>
    <w:rsid w:val="003B1E8A"/>
    <w:rsid w:val="003B3E06"/>
    <w:rsid w:val="003B47BF"/>
    <w:rsid w:val="003B6009"/>
    <w:rsid w:val="003B6BDF"/>
    <w:rsid w:val="003C516E"/>
    <w:rsid w:val="003C7D70"/>
    <w:rsid w:val="003D0774"/>
    <w:rsid w:val="003D2380"/>
    <w:rsid w:val="003D4833"/>
    <w:rsid w:val="003D560B"/>
    <w:rsid w:val="003D5C23"/>
    <w:rsid w:val="003E068F"/>
    <w:rsid w:val="003E2E8C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62520"/>
    <w:rsid w:val="00463304"/>
    <w:rsid w:val="00465D66"/>
    <w:rsid w:val="004672C8"/>
    <w:rsid w:val="00472D9B"/>
    <w:rsid w:val="0047442B"/>
    <w:rsid w:val="0047479A"/>
    <w:rsid w:val="00475ACE"/>
    <w:rsid w:val="004800BF"/>
    <w:rsid w:val="00480C0B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27B9"/>
    <w:rsid w:val="0054310A"/>
    <w:rsid w:val="00543EEB"/>
    <w:rsid w:val="00544E37"/>
    <w:rsid w:val="005455AC"/>
    <w:rsid w:val="00550DEE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433F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915A2"/>
    <w:rsid w:val="0069356C"/>
    <w:rsid w:val="00693753"/>
    <w:rsid w:val="00694E55"/>
    <w:rsid w:val="0069528B"/>
    <w:rsid w:val="006957A1"/>
    <w:rsid w:val="0069673B"/>
    <w:rsid w:val="0069688F"/>
    <w:rsid w:val="00697D24"/>
    <w:rsid w:val="006A02BF"/>
    <w:rsid w:val="006A0C6E"/>
    <w:rsid w:val="006A4CC3"/>
    <w:rsid w:val="006B379C"/>
    <w:rsid w:val="006B429E"/>
    <w:rsid w:val="006B6E4C"/>
    <w:rsid w:val="006B6F91"/>
    <w:rsid w:val="006B737A"/>
    <w:rsid w:val="006C4687"/>
    <w:rsid w:val="006C55F3"/>
    <w:rsid w:val="006C6226"/>
    <w:rsid w:val="006C7690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7555"/>
    <w:rsid w:val="00710C80"/>
    <w:rsid w:val="00711842"/>
    <w:rsid w:val="00720AFF"/>
    <w:rsid w:val="00722F82"/>
    <w:rsid w:val="00725714"/>
    <w:rsid w:val="00725F00"/>
    <w:rsid w:val="00725F2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5AD5"/>
    <w:rsid w:val="007F648A"/>
    <w:rsid w:val="007F6A0F"/>
    <w:rsid w:val="007F6D69"/>
    <w:rsid w:val="007F740E"/>
    <w:rsid w:val="0080073E"/>
    <w:rsid w:val="00801614"/>
    <w:rsid w:val="00801F5B"/>
    <w:rsid w:val="00805B1A"/>
    <w:rsid w:val="00806A15"/>
    <w:rsid w:val="00810884"/>
    <w:rsid w:val="00813E7A"/>
    <w:rsid w:val="00814D31"/>
    <w:rsid w:val="00816009"/>
    <w:rsid w:val="0081600F"/>
    <w:rsid w:val="008222AE"/>
    <w:rsid w:val="00824008"/>
    <w:rsid w:val="00824837"/>
    <w:rsid w:val="008267F2"/>
    <w:rsid w:val="00830306"/>
    <w:rsid w:val="00830EC6"/>
    <w:rsid w:val="00831353"/>
    <w:rsid w:val="00835544"/>
    <w:rsid w:val="00837EF7"/>
    <w:rsid w:val="00840F76"/>
    <w:rsid w:val="008438D0"/>
    <w:rsid w:val="0084392D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1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97A83"/>
    <w:rsid w:val="008A0C65"/>
    <w:rsid w:val="008A1FAF"/>
    <w:rsid w:val="008A29D5"/>
    <w:rsid w:val="008A4B0F"/>
    <w:rsid w:val="008A4C65"/>
    <w:rsid w:val="008A5A9A"/>
    <w:rsid w:val="008A76BA"/>
    <w:rsid w:val="008A7869"/>
    <w:rsid w:val="008B05B1"/>
    <w:rsid w:val="008B426E"/>
    <w:rsid w:val="008B6829"/>
    <w:rsid w:val="008B6CD0"/>
    <w:rsid w:val="008C0E34"/>
    <w:rsid w:val="008C1907"/>
    <w:rsid w:val="008C1ABA"/>
    <w:rsid w:val="008C3AA7"/>
    <w:rsid w:val="008C3BA9"/>
    <w:rsid w:val="008C3ED3"/>
    <w:rsid w:val="008C4832"/>
    <w:rsid w:val="008C5114"/>
    <w:rsid w:val="008C539E"/>
    <w:rsid w:val="008C7BA3"/>
    <w:rsid w:val="008D63A5"/>
    <w:rsid w:val="008E1434"/>
    <w:rsid w:val="008E15C5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4B1E"/>
    <w:rsid w:val="00915705"/>
    <w:rsid w:val="0092545C"/>
    <w:rsid w:val="009262D4"/>
    <w:rsid w:val="00931435"/>
    <w:rsid w:val="00935ED2"/>
    <w:rsid w:val="009408D0"/>
    <w:rsid w:val="00941E04"/>
    <w:rsid w:val="009437BE"/>
    <w:rsid w:val="0094385A"/>
    <w:rsid w:val="00945502"/>
    <w:rsid w:val="009467ED"/>
    <w:rsid w:val="00951EC2"/>
    <w:rsid w:val="00952AC9"/>
    <w:rsid w:val="00953358"/>
    <w:rsid w:val="00953BB2"/>
    <w:rsid w:val="009542EB"/>
    <w:rsid w:val="00956E1E"/>
    <w:rsid w:val="00961A78"/>
    <w:rsid w:val="00962B31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0D9C"/>
    <w:rsid w:val="009A106A"/>
    <w:rsid w:val="009A37F4"/>
    <w:rsid w:val="009A4E34"/>
    <w:rsid w:val="009A5E75"/>
    <w:rsid w:val="009A71F9"/>
    <w:rsid w:val="009A728D"/>
    <w:rsid w:val="009A77B9"/>
    <w:rsid w:val="009B0017"/>
    <w:rsid w:val="009B2B58"/>
    <w:rsid w:val="009B2C60"/>
    <w:rsid w:val="009B48DC"/>
    <w:rsid w:val="009B5CCA"/>
    <w:rsid w:val="009C3378"/>
    <w:rsid w:val="009C4DCB"/>
    <w:rsid w:val="009D2EC6"/>
    <w:rsid w:val="009D3ABE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8DA"/>
    <w:rsid w:val="00A12368"/>
    <w:rsid w:val="00A1337E"/>
    <w:rsid w:val="00A15FCE"/>
    <w:rsid w:val="00A168B8"/>
    <w:rsid w:val="00A21EF4"/>
    <w:rsid w:val="00A2224A"/>
    <w:rsid w:val="00A31073"/>
    <w:rsid w:val="00A32AD6"/>
    <w:rsid w:val="00A338A7"/>
    <w:rsid w:val="00A3412C"/>
    <w:rsid w:val="00A35A0D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5446"/>
    <w:rsid w:val="00AC5E31"/>
    <w:rsid w:val="00AC6A29"/>
    <w:rsid w:val="00AC73E0"/>
    <w:rsid w:val="00AD0F48"/>
    <w:rsid w:val="00AD160E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244D"/>
    <w:rsid w:val="00B238A8"/>
    <w:rsid w:val="00B26C9D"/>
    <w:rsid w:val="00B27312"/>
    <w:rsid w:val="00B30678"/>
    <w:rsid w:val="00B3068D"/>
    <w:rsid w:val="00B339F1"/>
    <w:rsid w:val="00B33DAC"/>
    <w:rsid w:val="00B34E31"/>
    <w:rsid w:val="00B35034"/>
    <w:rsid w:val="00B35918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24A3"/>
    <w:rsid w:val="00B64B44"/>
    <w:rsid w:val="00B65538"/>
    <w:rsid w:val="00B65CBA"/>
    <w:rsid w:val="00B66C38"/>
    <w:rsid w:val="00B70176"/>
    <w:rsid w:val="00B70684"/>
    <w:rsid w:val="00B70B2E"/>
    <w:rsid w:val="00B74123"/>
    <w:rsid w:val="00B744F2"/>
    <w:rsid w:val="00B76781"/>
    <w:rsid w:val="00B77699"/>
    <w:rsid w:val="00B803D3"/>
    <w:rsid w:val="00B80CF1"/>
    <w:rsid w:val="00B81357"/>
    <w:rsid w:val="00B81BD5"/>
    <w:rsid w:val="00B9046F"/>
    <w:rsid w:val="00B939C6"/>
    <w:rsid w:val="00B94228"/>
    <w:rsid w:val="00B94336"/>
    <w:rsid w:val="00B949CB"/>
    <w:rsid w:val="00B94B70"/>
    <w:rsid w:val="00B95345"/>
    <w:rsid w:val="00B9678F"/>
    <w:rsid w:val="00B96C9B"/>
    <w:rsid w:val="00B96F8A"/>
    <w:rsid w:val="00B97532"/>
    <w:rsid w:val="00BA0D6A"/>
    <w:rsid w:val="00BA2D49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40C4"/>
    <w:rsid w:val="00BF4510"/>
    <w:rsid w:val="00C02834"/>
    <w:rsid w:val="00C02D77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86D"/>
    <w:rsid w:val="00C36F4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82226"/>
    <w:rsid w:val="00C82CF2"/>
    <w:rsid w:val="00C8597A"/>
    <w:rsid w:val="00C85CE7"/>
    <w:rsid w:val="00C96CDF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F3A45"/>
    <w:rsid w:val="00CF7AD2"/>
    <w:rsid w:val="00D01514"/>
    <w:rsid w:val="00D03972"/>
    <w:rsid w:val="00D05188"/>
    <w:rsid w:val="00D05EF1"/>
    <w:rsid w:val="00D107DE"/>
    <w:rsid w:val="00D10848"/>
    <w:rsid w:val="00D12EF0"/>
    <w:rsid w:val="00D216C2"/>
    <w:rsid w:val="00D21BF5"/>
    <w:rsid w:val="00D23ACF"/>
    <w:rsid w:val="00D30052"/>
    <w:rsid w:val="00D31A28"/>
    <w:rsid w:val="00D31E46"/>
    <w:rsid w:val="00D355DC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37F9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B37"/>
    <w:rsid w:val="00DA4588"/>
    <w:rsid w:val="00DA5C46"/>
    <w:rsid w:val="00DA7968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3108"/>
    <w:rsid w:val="00DE3A2E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6532"/>
    <w:rsid w:val="00E06BC9"/>
    <w:rsid w:val="00E103A2"/>
    <w:rsid w:val="00E11833"/>
    <w:rsid w:val="00E14AA6"/>
    <w:rsid w:val="00E16F62"/>
    <w:rsid w:val="00E229E0"/>
    <w:rsid w:val="00E244D3"/>
    <w:rsid w:val="00E24686"/>
    <w:rsid w:val="00E27D9B"/>
    <w:rsid w:val="00E34144"/>
    <w:rsid w:val="00E34924"/>
    <w:rsid w:val="00E4066D"/>
    <w:rsid w:val="00E40A3F"/>
    <w:rsid w:val="00E41CE2"/>
    <w:rsid w:val="00E46E7D"/>
    <w:rsid w:val="00E507E3"/>
    <w:rsid w:val="00E518FD"/>
    <w:rsid w:val="00E53B0D"/>
    <w:rsid w:val="00E55780"/>
    <w:rsid w:val="00E646D4"/>
    <w:rsid w:val="00E64980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6B67"/>
    <w:rsid w:val="00EB6D9E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37B3"/>
    <w:rsid w:val="00F15414"/>
    <w:rsid w:val="00F219B8"/>
    <w:rsid w:val="00F2680C"/>
    <w:rsid w:val="00F26B13"/>
    <w:rsid w:val="00F27493"/>
    <w:rsid w:val="00F2751C"/>
    <w:rsid w:val="00F31D41"/>
    <w:rsid w:val="00F3242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4D89"/>
    <w:rsid w:val="00F759CF"/>
    <w:rsid w:val="00F76CE3"/>
    <w:rsid w:val="00F81081"/>
    <w:rsid w:val="00F817E2"/>
    <w:rsid w:val="00F81ECB"/>
    <w:rsid w:val="00F83340"/>
    <w:rsid w:val="00F8360E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54C1"/>
    <w:rsid w:val="00FD20B5"/>
    <w:rsid w:val="00FD3ED4"/>
    <w:rsid w:val="00FD4B30"/>
    <w:rsid w:val="00FE1408"/>
    <w:rsid w:val="00FE214C"/>
    <w:rsid w:val="00FE2497"/>
    <w:rsid w:val="00FE488E"/>
    <w:rsid w:val="00FE6C7F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paragraph" w:customStyle="1" w:styleId="SP15114785">
    <w:name w:val="SP.15.114785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paragraph" w:customStyle="1" w:styleId="SP15114871">
    <w:name w:val="SP.15.114871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paragraph" w:customStyle="1" w:styleId="SP15114869">
    <w:name w:val="SP.15.114869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character" w:customStyle="1" w:styleId="SC15299039">
    <w:name w:val="SC.15.299039"/>
    <w:uiPriority w:val="99"/>
    <w:rsid w:val="00001511"/>
    <w:rPr>
      <w:color w:val="000000"/>
      <w:sz w:val="18"/>
      <w:szCs w:val="18"/>
    </w:rPr>
  </w:style>
  <w:style w:type="character" w:customStyle="1" w:styleId="SC15299016">
    <w:name w:val="SC.15.299016"/>
    <w:uiPriority w:val="99"/>
    <w:rsid w:val="00883318"/>
    <w:rPr>
      <w:b/>
      <w:bCs/>
      <w:color w:val="000000"/>
      <w:sz w:val="22"/>
      <w:szCs w:val="22"/>
    </w:rPr>
  </w:style>
  <w:style w:type="character" w:customStyle="1" w:styleId="SC15299037">
    <w:name w:val="SC.15.299037"/>
    <w:uiPriority w:val="99"/>
    <w:rsid w:val="00883318"/>
    <w:rPr>
      <w:b/>
      <w:bCs/>
      <w:color w:val="000000"/>
    </w:rPr>
  </w:style>
  <w:style w:type="paragraph" w:customStyle="1" w:styleId="SP56139473">
    <w:name w:val="SP.56.139473"/>
    <w:basedOn w:val="Default"/>
    <w:next w:val="Default"/>
    <w:uiPriority w:val="99"/>
    <w:rsid w:val="00254AB2"/>
    <w:rPr>
      <w:color w:val="auto"/>
      <w:lang w:val="en-US"/>
    </w:rPr>
  </w:style>
  <w:style w:type="paragraph" w:customStyle="1" w:styleId="SP56139474">
    <w:name w:val="SP.56.139474"/>
    <w:basedOn w:val="Default"/>
    <w:next w:val="Default"/>
    <w:uiPriority w:val="99"/>
    <w:rsid w:val="00254AB2"/>
    <w:rPr>
      <w:color w:val="auto"/>
      <w:lang w:val="en-US"/>
    </w:rPr>
  </w:style>
  <w:style w:type="paragraph" w:customStyle="1" w:styleId="SP56139381">
    <w:name w:val="SP.56.139381"/>
    <w:basedOn w:val="Default"/>
    <w:next w:val="Default"/>
    <w:uiPriority w:val="99"/>
    <w:rsid w:val="00254AB2"/>
    <w:rPr>
      <w:color w:val="auto"/>
      <w:lang w:val="en-US"/>
    </w:rPr>
  </w:style>
  <w:style w:type="character" w:customStyle="1" w:styleId="SC562563">
    <w:name w:val="SC.56.2563"/>
    <w:uiPriority w:val="99"/>
    <w:rsid w:val="00254AB2"/>
    <w:rPr>
      <w:b/>
      <w:bCs/>
      <w:color w:val="000000"/>
      <w:sz w:val="20"/>
      <w:szCs w:val="20"/>
    </w:rPr>
  </w:style>
  <w:style w:type="character" w:customStyle="1" w:styleId="SC562566">
    <w:name w:val="SC.56.2566"/>
    <w:uiPriority w:val="99"/>
    <w:rsid w:val="00254AB2"/>
    <w:rPr>
      <w:b/>
      <w:bCs/>
      <w:color w:val="000000"/>
      <w:sz w:val="22"/>
      <w:szCs w:val="22"/>
    </w:rPr>
  </w:style>
  <w:style w:type="paragraph" w:customStyle="1" w:styleId="SP56139419">
    <w:name w:val="SP.56.139419"/>
    <w:basedOn w:val="Default"/>
    <w:next w:val="Default"/>
    <w:uiPriority w:val="99"/>
    <w:rsid w:val="00254AB2"/>
    <w:rPr>
      <w:rFonts w:ascii="Calibri" w:hAnsi="Calibri" w:cs="Calibri"/>
      <w:color w:val="auto"/>
      <w:lang w:val="en-US"/>
    </w:rPr>
  </w:style>
  <w:style w:type="paragraph" w:customStyle="1" w:styleId="SP56139269">
    <w:name w:val="SP.56.139269"/>
    <w:basedOn w:val="Default"/>
    <w:next w:val="Default"/>
    <w:uiPriority w:val="99"/>
    <w:rsid w:val="00254AB2"/>
    <w:rPr>
      <w:rFonts w:ascii="Calibri" w:hAnsi="Calibri" w:cs="Calibri"/>
      <w:color w:val="auto"/>
      <w:lang w:val="en-US"/>
    </w:rPr>
  </w:style>
  <w:style w:type="character" w:customStyle="1" w:styleId="SC562585">
    <w:name w:val="SC.56.2585"/>
    <w:uiPriority w:val="99"/>
    <w:rsid w:val="00254AB2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lixir.bootlin.com/linux/latest/source/include/linux/cper.h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k2.groups.io/g/devel/message/8655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UEFI_template.dot</Template>
  <TotalTime>0</TotalTime>
  <Pages>2</Pages>
  <Words>329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Samer El-Haj-Mahmoud</cp:lastModifiedBy>
  <cp:revision>2</cp:revision>
  <cp:lastPrinted>2016-10-22T17:22:00Z</cp:lastPrinted>
  <dcterms:created xsi:type="dcterms:W3CDTF">2022-02-10T15:56:00Z</dcterms:created>
  <dcterms:modified xsi:type="dcterms:W3CDTF">2022-02-10T15:56:00Z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