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64A64627" w:rsidR="0075749E" w:rsidRPr="00AA5084" w:rsidRDefault="00C72BE2" w:rsidP="0075749E">
      <w:pPr>
        <w:pStyle w:val="PlainText"/>
      </w:pPr>
      <w:r>
        <w:t>Clarify implied shareability requirement on EFI_MEMORY_WB and EFI_MEMORY_WT for AArch64.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29CE6AB2" w:rsidR="0075749E" w:rsidRPr="00010647" w:rsidRDefault="0075749E" w:rsidP="0075749E">
      <w:pPr>
        <w:pStyle w:val="PlainText"/>
      </w:pPr>
      <w:r>
        <w:t>UEFI Specification 2.</w:t>
      </w:r>
      <w:r w:rsidR="008134F7">
        <w:t>10</w:t>
      </w:r>
      <w:r w:rsidR="00960B99">
        <w:t xml:space="preserve"> Errata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CBE093C" w14:textId="29190833" w:rsidR="0055445A" w:rsidRDefault="008134F7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 (</w:t>
      </w:r>
      <w:r w:rsidR="0055445A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Jose Marinho, </w:t>
      </w:r>
      <w:r w:rsidR="0075749E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405C634B" w14:textId="5DA309D0" w:rsidR="005E7995" w:rsidRPr="008134F7" w:rsidRDefault="00960B99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Google (</w:t>
      </w:r>
      <w:r w:rsidR="005E7995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Ard Biesheuvel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5C617D8E" w14:textId="77777777" w:rsidR="00A22C80" w:rsidRDefault="008E215E" w:rsidP="0055445A">
      <w:pPr>
        <w:pStyle w:val="PlainText"/>
        <w:rPr>
          <w:rFonts w:cs="Times New Roman"/>
        </w:rPr>
      </w:pPr>
      <w:r>
        <w:rPr>
          <w:rFonts w:cs="Times New Roman"/>
        </w:rPr>
        <w:t>The ECR</w:t>
      </w:r>
      <w:r w:rsidR="00A22C80">
        <w:rPr>
          <w:rFonts w:cs="Times New Roman"/>
        </w:rPr>
        <w:t>:</w:t>
      </w:r>
    </w:p>
    <w:p w14:paraId="61998C66" w14:textId="77777777" w:rsidR="00A22C80" w:rsidRDefault="00A22C80" w:rsidP="0055445A">
      <w:pPr>
        <w:pStyle w:val="PlainText"/>
        <w:rPr>
          <w:rFonts w:ascii="Lato" w:hAnsi="Lato"/>
          <w:color w:val="404040"/>
          <w:sz w:val="24"/>
          <w:lang w:val="en-GB" w:eastAsia="en-GB"/>
        </w:rPr>
      </w:pPr>
      <w:r>
        <w:rPr>
          <w:rFonts w:cs="Times New Roman"/>
        </w:rPr>
        <w:t xml:space="preserve">- </w:t>
      </w:r>
      <w:r w:rsidR="008E215E">
        <w:rPr>
          <w:rFonts w:cs="Times New Roman"/>
        </w:rPr>
        <w:t xml:space="preserve">clarifies the </w:t>
      </w:r>
      <w:r>
        <w:rPr>
          <w:rFonts w:cs="Times New Roman"/>
        </w:rPr>
        <w:t xml:space="preserve">implied shareability </w:t>
      </w:r>
      <w:r w:rsidR="008E215E">
        <w:rPr>
          <w:rFonts w:cs="Times New Roman"/>
        </w:rPr>
        <w:t xml:space="preserve">of the </w:t>
      </w:r>
      <w:r w:rsidR="008E215E" w:rsidRPr="00CC4320">
        <w:rPr>
          <w:rFonts w:ascii="Lato" w:hAnsi="Lato"/>
          <w:color w:val="404040"/>
          <w:sz w:val="24"/>
          <w:lang w:val="en-GB" w:eastAsia="en-GB"/>
        </w:rPr>
        <w:t>EFI_MEMORY_WT</w:t>
      </w:r>
      <w:r w:rsidR="008E215E">
        <w:rPr>
          <w:rFonts w:ascii="Lato" w:hAnsi="Lato"/>
          <w:color w:val="404040"/>
          <w:sz w:val="24"/>
          <w:lang w:val="en-GB" w:eastAsia="en-GB"/>
        </w:rPr>
        <w:t xml:space="preserve"> and </w:t>
      </w:r>
      <w:r w:rsidR="008E215E" w:rsidRPr="00CC4320">
        <w:rPr>
          <w:rFonts w:ascii="Lato" w:hAnsi="Lato"/>
          <w:color w:val="404040"/>
          <w:sz w:val="24"/>
          <w:lang w:val="en-GB" w:eastAsia="en-GB"/>
        </w:rPr>
        <w:t>EFI_MEMORY_W</w:t>
      </w:r>
      <w:r w:rsidR="008E215E">
        <w:rPr>
          <w:rFonts w:ascii="Lato" w:hAnsi="Lato"/>
          <w:color w:val="404040"/>
          <w:sz w:val="24"/>
          <w:lang w:val="en-GB" w:eastAsia="en-GB"/>
        </w:rPr>
        <w:t>B memory attributes on AArch64 system</w:t>
      </w:r>
      <w:r>
        <w:rPr>
          <w:rFonts w:ascii="Lato" w:hAnsi="Lato"/>
          <w:color w:val="404040"/>
          <w:sz w:val="24"/>
          <w:lang w:val="en-GB" w:eastAsia="en-GB"/>
        </w:rPr>
        <w:t>s.</w:t>
      </w:r>
    </w:p>
    <w:p w14:paraId="1F86F7D2" w14:textId="142B137B" w:rsidR="008125CE" w:rsidRDefault="008125CE" w:rsidP="0055445A">
      <w:pPr>
        <w:pStyle w:val="PlainText"/>
        <w:rPr>
          <w:rFonts w:cs="Times New Roman"/>
        </w:rPr>
      </w:pPr>
    </w:p>
    <w:p w14:paraId="3ABF9D77" w14:textId="135051AE" w:rsidR="00D22DBF" w:rsidRPr="00D22DBF" w:rsidRDefault="0075749E" w:rsidP="00D22DBF">
      <w:pPr>
        <w:pStyle w:val="PlainText"/>
      </w:pPr>
      <w:r w:rsidRPr="00010647">
        <w:rPr>
          <w:b/>
          <w:bCs/>
        </w:rPr>
        <w:t># Benefits of the change</w:t>
      </w:r>
      <w:r>
        <w:br/>
      </w:r>
      <w:r w:rsidR="00F85298">
        <w:t xml:space="preserve">An </w:t>
      </w:r>
      <w:r w:rsidR="00F85298" w:rsidRPr="00D22DBF">
        <w:t xml:space="preserve">OS expects pages </w:t>
      </w:r>
      <w:r w:rsidR="00F85298">
        <w:t xml:space="preserve">marked as </w:t>
      </w:r>
      <w:r w:rsidR="00F85298" w:rsidRPr="00D22DBF">
        <w:t>EFI_MEMORY_WT and EFI_MEMORY_WB to be mapped with inner-shareable attributes.</w:t>
      </w:r>
      <w:r w:rsidR="00F85298">
        <w:br/>
      </w:r>
      <w:r w:rsidR="00D22DBF" w:rsidRPr="00D22DBF">
        <w:t xml:space="preserve">This change prevents coherency issues if FW were to incorrectly map pages, tagged as EFI_MEMORY_WT and EFI_MEMORY_WB, with non-shareable shareability attributes. </w:t>
      </w:r>
    </w:p>
    <w:p w14:paraId="3219B44E" w14:textId="77777777" w:rsidR="00993840" w:rsidRPr="00960B99" w:rsidRDefault="00993840" w:rsidP="00D30052">
      <w:pPr>
        <w:pStyle w:val="PlainText"/>
        <w:rPr>
          <w:b/>
          <w:bCs/>
        </w:rPr>
      </w:pPr>
    </w:p>
    <w:p w14:paraId="21AC5D04" w14:textId="77777777" w:rsidR="006328AC" w:rsidRPr="006328AC" w:rsidRDefault="0075749E" w:rsidP="006328AC">
      <w:pPr>
        <w:pStyle w:val="PlainText"/>
      </w:pPr>
      <w:r w:rsidRPr="00010647">
        <w:rPr>
          <w:b/>
          <w:bCs/>
        </w:rPr>
        <w:t># Impact of the change</w:t>
      </w:r>
      <w:r w:rsidR="00FC3EAE">
        <w:rPr>
          <w:b/>
          <w:bCs/>
        </w:rPr>
        <w:br/>
      </w:r>
      <w:r w:rsidR="006328AC" w:rsidRPr="006328AC">
        <w:t>The AArch64 EDK2 codebase correctly maps EFI_MEMORY_WT and EFI_MEMORY_WB pages with inner-shareable attributes, no changes are expected to EDK2.</w:t>
      </w:r>
    </w:p>
    <w:p w14:paraId="0AAFEEBA" w14:textId="6C792789" w:rsidR="0075749E" w:rsidRPr="006328AC" w:rsidRDefault="006328AC" w:rsidP="006328AC">
      <w:pPr>
        <w:pStyle w:val="PlainText"/>
      </w:pPr>
      <w:r w:rsidRPr="006328AC">
        <w:t>Other UEFI implementations may be affected and must correct the mappings of EFI_MEMORY_WT and EFI_MEMORY_WB pages in order to be compliant.</w:t>
      </w:r>
    </w:p>
    <w:p w14:paraId="4DBECA8B" w14:textId="13D87204" w:rsidR="0075749E" w:rsidRPr="00960B99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D59FEC3" w14:textId="1C39F06A" w:rsidR="00CD166D" w:rsidRDefault="00565BFE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2. Overview</w:t>
      </w:r>
      <w:r w:rsidR="00844883">
        <w:rPr>
          <w:rFonts w:ascii="Arial" w:hAnsi="Arial" w:cs="Arial"/>
          <w:b/>
          <w:sz w:val="24"/>
        </w:rPr>
        <w:br/>
      </w:r>
      <w:r w:rsidR="002565B5">
        <w:rPr>
          <w:rFonts w:ascii="Arial" w:hAnsi="Arial" w:cs="Arial"/>
          <w:b/>
          <w:sz w:val="24"/>
        </w:rPr>
        <w:t>…</w:t>
      </w:r>
    </w:p>
    <w:p w14:paraId="75C8D950" w14:textId="4480B887" w:rsidR="00565BFE" w:rsidRDefault="003B2069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2.3 Calling Conventions</w:t>
      </w:r>
    </w:p>
    <w:p w14:paraId="1933E372" w14:textId="10916BF9" w:rsidR="003B2069" w:rsidRDefault="003B2069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…</w:t>
      </w:r>
    </w:p>
    <w:p w14:paraId="35E7D6DF" w14:textId="30F5F3E9" w:rsidR="003B2069" w:rsidRDefault="003B2069" w:rsidP="00430CFE">
      <w:pPr>
        <w:spacing w:after="0"/>
        <w:ind w:left="0"/>
        <w:rPr>
          <w:rFonts w:ascii="Arial" w:hAnsi="Arial" w:cs="Arial"/>
          <w:b/>
          <w:sz w:val="24"/>
        </w:rPr>
      </w:pPr>
      <w:r w:rsidRPr="003B2069">
        <w:rPr>
          <w:rFonts w:ascii="Arial" w:hAnsi="Arial" w:cs="Arial"/>
          <w:b/>
          <w:sz w:val="24"/>
        </w:rPr>
        <w:lastRenderedPageBreak/>
        <w:t>2.3.6. AArch64 Platform</w:t>
      </w:r>
      <w:r>
        <w:rPr>
          <w:rFonts w:ascii="Arial" w:hAnsi="Arial" w:cs="Arial"/>
          <w:b/>
          <w:sz w:val="24"/>
        </w:rPr>
        <w:t>s</w:t>
      </w:r>
    </w:p>
    <w:p w14:paraId="669AF980" w14:textId="0E43C24A" w:rsidR="003B2069" w:rsidRDefault="003B2069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…</w:t>
      </w:r>
    </w:p>
    <w:p w14:paraId="58814508" w14:textId="17A8655F" w:rsidR="003B2069" w:rsidRDefault="00134E90" w:rsidP="00430CFE">
      <w:pPr>
        <w:spacing w:after="0"/>
        <w:ind w:left="0"/>
        <w:rPr>
          <w:rFonts w:ascii="Arial" w:hAnsi="Arial" w:cs="Arial"/>
          <w:b/>
          <w:sz w:val="24"/>
        </w:rPr>
      </w:pPr>
      <w:r w:rsidRPr="00134E90">
        <w:rPr>
          <w:rFonts w:ascii="Arial" w:hAnsi="Arial" w:cs="Arial"/>
          <w:b/>
          <w:sz w:val="24"/>
        </w:rPr>
        <w:t>2.3.6.1. Memory types</w:t>
      </w:r>
    </w:p>
    <w:p w14:paraId="3245B2E5" w14:textId="1002F966" w:rsidR="00CC4320" w:rsidRDefault="00CC4320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Style w:val="caption-number"/>
          <w:rFonts w:ascii="Arial" w:hAnsi="Arial" w:cs="Arial"/>
          <w:i/>
          <w:iCs/>
          <w:color w:val="000000"/>
          <w:sz w:val="20"/>
          <w:szCs w:val="20"/>
          <w:shd w:val="clear" w:color="auto" w:fill="FCFCFC"/>
        </w:rPr>
        <w:t>Table 2.5 </w:t>
      </w:r>
      <w:r>
        <w:rPr>
          <w:rStyle w:val="caption-text"/>
          <w:rFonts w:ascii="Arial" w:hAnsi="Arial" w:cs="Arial"/>
          <w:i/>
          <w:iCs/>
          <w:color w:val="000000"/>
          <w:sz w:val="20"/>
          <w:szCs w:val="20"/>
          <w:shd w:val="clear" w:color="auto" w:fill="FCFCFC"/>
        </w:rPr>
        <w:t xml:space="preserve">Map EFI </w:t>
      </w:r>
      <w:proofErr w:type="spellStart"/>
      <w:r>
        <w:rPr>
          <w:rStyle w:val="caption-text"/>
          <w:rFonts w:ascii="Arial" w:hAnsi="Arial" w:cs="Arial"/>
          <w:i/>
          <w:iCs/>
          <w:color w:val="000000"/>
          <w:sz w:val="20"/>
          <w:szCs w:val="20"/>
          <w:shd w:val="clear" w:color="auto" w:fill="FCFCFC"/>
        </w:rPr>
        <w:t>Cacheability</w:t>
      </w:r>
      <w:proofErr w:type="spellEnd"/>
      <w:r>
        <w:rPr>
          <w:rStyle w:val="caption-text"/>
          <w:rFonts w:ascii="Arial" w:hAnsi="Arial" w:cs="Arial"/>
          <w:i/>
          <w:iCs/>
          <w:color w:val="000000"/>
          <w:sz w:val="20"/>
          <w:szCs w:val="20"/>
          <w:shd w:val="clear" w:color="auto" w:fill="FCFCFC"/>
        </w:rPr>
        <w:t xml:space="preserve"> Attributes to AArch64 Memory Types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693"/>
        <w:gridCol w:w="1417"/>
        <w:gridCol w:w="2548"/>
      </w:tblGrid>
      <w:tr w:rsidR="00434F4F" w:rsidRPr="00CC4320" w14:paraId="59015C63" w14:textId="77777777" w:rsidTr="00477579">
        <w:tc>
          <w:tcPr>
            <w:tcW w:w="2691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51454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b/>
                <w:bCs/>
                <w:color w:val="404040"/>
                <w:sz w:val="24"/>
                <w:lang w:val="en-GB" w:eastAsia="en-GB"/>
              </w:rPr>
              <w:t>EFI Memory Type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B9C13F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b/>
                <w:bCs/>
                <w:color w:val="404040"/>
                <w:sz w:val="24"/>
                <w:lang w:val="en-GB" w:eastAsia="en-GB"/>
              </w:rPr>
              <w:t xml:space="preserve">ARM Memory Type: MAIR attribute encoding </w:t>
            </w:r>
            <w:proofErr w:type="spellStart"/>
            <w:r w:rsidRPr="00CC4320">
              <w:rPr>
                <w:rFonts w:ascii="Lato" w:hAnsi="Lato"/>
                <w:b/>
                <w:bCs/>
                <w:color w:val="404040"/>
                <w:sz w:val="24"/>
                <w:lang w:val="en-GB" w:eastAsia="en-GB"/>
              </w:rPr>
              <w:t>Attr</w:t>
            </w:r>
            <w:proofErr w:type="spellEnd"/>
            <w:r w:rsidRPr="00CC4320">
              <w:rPr>
                <w:rFonts w:ascii="Lato" w:hAnsi="Lato"/>
                <w:b/>
                <w:bCs/>
                <w:color w:val="404040"/>
                <w:sz w:val="24"/>
                <w:lang w:val="en-GB" w:eastAsia="en-GB"/>
              </w:rPr>
              <w:t>&lt;n&gt; [7:4] [3:0]</w:t>
            </w:r>
          </w:p>
        </w:tc>
        <w:tc>
          <w:tcPr>
            <w:tcW w:w="1417" w:type="dxa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</w:tcPr>
          <w:p w14:paraId="2BE1E545" w14:textId="5F6CAEFB" w:rsidR="00434F4F" w:rsidRPr="00D22DBF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</w:pPr>
            <w:r w:rsidRPr="00D22DBF"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  <w:t>A</w:t>
            </w:r>
            <w:r w:rsidR="00826C10" w:rsidRPr="00D22DBF"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  <w:t xml:space="preserve">RM </w:t>
            </w:r>
            <w:r w:rsidR="007A1D52" w:rsidRPr="00D22DBF"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  <w:t xml:space="preserve">memory </w:t>
            </w:r>
            <w:proofErr w:type="gramStart"/>
            <w:r w:rsidR="007A1D52" w:rsidRPr="00D22DBF"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  <w:t>shareability  attribute</w:t>
            </w:r>
            <w:proofErr w:type="gramEnd"/>
            <w:r w:rsidRPr="00D22DBF"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  <w:t xml:space="preserve"> </w:t>
            </w:r>
            <w:r w:rsidR="007A1D52" w:rsidRPr="00D22DBF">
              <w:rPr>
                <w:rFonts w:ascii="Lato" w:hAnsi="Lato"/>
                <w:b/>
                <w:bCs/>
                <w:color w:val="404040"/>
                <w:sz w:val="24"/>
                <w:highlight w:val="yellow"/>
                <w:lang w:val="en-GB" w:eastAsia="en-GB"/>
              </w:rPr>
              <w:t>SH[1:0]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37428F" w14:textId="2E847DFB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b/>
                <w:bCs/>
                <w:color w:val="404040"/>
                <w:sz w:val="24"/>
                <w:lang w:val="en-GB" w:eastAsia="en-GB"/>
              </w:rPr>
              <w:t>ARM Memory Type: Meaning</w:t>
            </w:r>
          </w:p>
        </w:tc>
      </w:tr>
      <w:tr w:rsidR="00434F4F" w:rsidRPr="00CC4320" w14:paraId="0B1DF29C" w14:textId="77777777" w:rsidTr="00477579">
        <w:tc>
          <w:tcPr>
            <w:tcW w:w="2691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422625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EFI_MEMORY_UC (Not cacheable)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BE2DAA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0000 0000</w:t>
            </w:r>
          </w:p>
        </w:tc>
        <w:tc>
          <w:tcPr>
            <w:tcW w:w="1417" w:type="dxa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vAlign w:val="center"/>
          </w:tcPr>
          <w:p w14:paraId="3899816D" w14:textId="6EEBF319" w:rsidR="00434F4F" w:rsidRPr="00D22DBF" w:rsidRDefault="0042254D" w:rsidP="009F4EF2">
            <w:pPr>
              <w:spacing w:before="0" w:after="0" w:line="270" w:lineRule="atLeast"/>
              <w:ind w:left="0"/>
              <w:jc w:val="center"/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</w:pPr>
            <w:r w:rsidRPr="00D22DBF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Not applicable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EA8C87" w14:textId="7C6B39E8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Device-</w:t>
            </w:r>
            <w:proofErr w:type="spellStart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nGnRnE</w:t>
            </w:r>
            <w:proofErr w:type="spellEnd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 xml:space="preserve"> (Device non-Gathering, non-Reordering, no Early Write Acknowledgement)</w:t>
            </w:r>
          </w:p>
        </w:tc>
      </w:tr>
      <w:tr w:rsidR="00434F4F" w:rsidRPr="00CC4320" w14:paraId="15643EB2" w14:textId="77777777" w:rsidTr="00477579">
        <w:tc>
          <w:tcPr>
            <w:tcW w:w="2691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F0FCCD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EFI_MEMORY_WC (Write combine)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F0BCE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0100 0100</w:t>
            </w:r>
          </w:p>
        </w:tc>
        <w:tc>
          <w:tcPr>
            <w:tcW w:w="1417" w:type="dxa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vAlign w:val="center"/>
          </w:tcPr>
          <w:p w14:paraId="64E6DE3F" w14:textId="222C7F67" w:rsidR="00434F4F" w:rsidRPr="00D22DBF" w:rsidRDefault="00DA5464" w:rsidP="007A1D52">
            <w:pPr>
              <w:spacing w:before="0" w:after="0" w:line="270" w:lineRule="atLeast"/>
              <w:ind w:left="0"/>
              <w:jc w:val="center"/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</w:pPr>
            <w:r w:rsidRPr="00D22DBF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Not applicable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4B4AD" w14:textId="5E397229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 xml:space="preserve">Normal Memory Outer </w:t>
            </w:r>
            <w:proofErr w:type="gramStart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non-cacheable</w:t>
            </w:r>
            <w:proofErr w:type="gramEnd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 xml:space="preserve"> Inner non-cacheable</w:t>
            </w:r>
          </w:p>
        </w:tc>
      </w:tr>
      <w:tr w:rsidR="00434F4F" w:rsidRPr="00CC4320" w14:paraId="7C0897E7" w14:textId="77777777" w:rsidTr="00477579">
        <w:tc>
          <w:tcPr>
            <w:tcW w:w="2691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C5F114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EFI_MEMORY_WT (Write through)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BE71DE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1011 1011</w:t>
            </w:r>
          </w:p>
        </w:tc>
        <w:tc>
          <w:tcPr>
            <w:tcW w:w="1417" w:type="dxa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vAlign w:val="center"/>
          </w:tcPr>
          <w:p w14:paraId="26B39EE7" w14:textId="2D7CFE97" w:rsidR="00434F4F" w:rsidRPr="00D22DBF" w:rsidRDefault="009F4EF2" w:rsidP="009F4EF2">
            <w:pPr>
              <w:spacing w:before="0" w:after="0" w:line="270" w:lineRule="atLeast"/>
              <w:ind w:left="0"/>
              <w:jc w:val="center"/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</w:pPr>
            <w:r w:rsidRPr="00D22DBF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11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23372D" w14:textId="5CA1057C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Normal Memory Outer Write-through non-transient Inner Write-through non-transient</w:t>
            </w:r>
            <w:r w:rsidR="003A51CC" w:rsidRPr="003A51CC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,</w:t>
            </w:r>
            <w:r w:rsidR="00363D1F" w:rsidRPr="003A51CC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 xml:space="preserve"> </w:t>
            </w:r>
            <w:r w:rsidR="003A51CC" w:rsidRPr="003A51CC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i</w:t>
            </w:r>
            <w:r w:rsidR="00363D1F" w:rsidRPr="003A51CC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nner-shareable</w:t>
            </w:r>
          </w:p>
        </w:tc>
      </w:tr>
      <w:tr w:rsidR="00434F4F" w:rsidRPr="00CC4320" w14:paraId="646B12F7" w14:textId="77777777" w:rsidTr="00477579">
        <w:tc>
          <w:tcPr>
            <w:tcW w:w="2691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B881F6" w14:textId="246C3F20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EFI_</w:t>
            </w:r>
            <w:r>
              <w:rPr>
                <w:rFonts w:ascii="Lato" w:hAnsi="Lato"/>
                <w:color w:val="404040"/>
                <w:sz w:val="24"/>
                <w:lang w:val="en-GB" w:eastAsia="en-GB"/>
              </w:rPr>
              <w:t>MEMORY_WB</w:t>
            </w: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 xml:space="preserve"> (Write back)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5E9CBF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1111 1111</w:t>
            </w:r>
          </w:p>
        </w:tc>
        <w:tc>
          <w:tcPr>
            <w:tcW w:w="1417" w:type="dxa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vAlign w:val="center"/>
          </w:tcPr>
          <w:p w14:paraId="1A8F6C85" w14:textId="10F748BA" w:rsidR="00434F4F" w:rsidRPr="00D22DBF" w:rsidRDefault="00363D1F" w:rsidP="009F4EF2">
            <w:pPr>
              <w:spacing w:before="0" w:after="0" w:line="270" w:lineRule="atLeast"/>
              <w:ind w:left="0"/>
              <w:jc w:val="center"/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</w:pPr>
            <w:r w:rsidRPr="00D22DBF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11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B03842" w14:textId="7EDC11A1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Normal Memory Outer Write-back non-transient Inner Write-back non-transient</w:t>
            </w:r>
            <w:r w:rsidR="003A51CC" w:rsidRPr="003A51CC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,</w:t>
            </w:r>
            <w:r w:rsidRPr="003A51CC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 xml:space="preserve"> inner-shareable</w:t>
            </w:r>
          </w:p>
        </w:tc>
      </w:tr>
      <w:tr w:rsidR="00434F4F" w:rsidRPr="00CC4320" w14:paraId="704B1D2C" w14:textId="77777777" w:rsidTr="00477579">
        <w:tc>
          <w:tcPr>
            <w:tcW w:w="2691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C38982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EFI_MEMORY_UCE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7F4321" w14:textId="77777777" w:rsidR="00434F4F" w:rsidRPr="00CC4320" w:rsidRDefault="00434F4F" w:rsidP="00CC4320">
            <w:pPr>
              <w:spacing w:before="0" w:after="0" w:line="240" w:lineRule="auto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</w:p>
        </w:tc>
        <w:tc>
          <w:tcPr>
            <w:tcW w:w="1417" w:type="dxa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vAlign w:val="center"/>
          </w:tcPr>
          <w:p w14:paraId="441009DB" w14:textId="53BB8C06" w:rsidR="00434F4F" w:rsidRPr="00D22DBF" w:rsidRDefault="008637EB" w:rsidP="009F4EF2">
            <w:pPr>
              <w:spacing w:before="0" w:after="0" w:line="270" w:lineRule="atLeast"/>
              <w:ind w:left="0"/>
              <w:jc w:val="center"/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</w:pPr>
            <w:r w:rsidRPr="00D22DBF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Not applicable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F090D" w14:textId="3119C10E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Not used or defined</w:t>
            </w:r>
          </w:p>
        </w:tc>
      </w:tr>
      <w:tr w:rsidR="00434F4F" w:rsidRPr="00CC4320" w14:paraId="6D576558" w14:textId="77777777" w:rsidTr="00477579">
        <w:tc>
          <w:tcPr>
            <w:tcW w:w="2691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AB1EF1" w14:textId="77777777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EFI_MEMORY_ISA_MASK</w:t>
            </w:r>
          </w:p>
        </w:tc>
        <w:tc>
          <w:tcPr>
            <w:tcW w:w="269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CEC411" w14:textId="7157AD40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 xml:space="preserve">Direct copy of the values of MAIR </w:t>
            </w:r>
            <w:proofErr w:type="spellStart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Attr</w:t>
            </w:r>
            <w:proofErr w:type="spellEnd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&lt;n&gt; [</w:t>
            </w:r>
            <w:proofErr w:type="gramStart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7:4][</w:t>
            </w:r>
            <w:proofErr w:type="gramEnd"/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3:0]</w:t>
            </w:r>
            <w:r w:rsidR="00DA4226">
              <w:rPr>
                <w:rFonts w:ascii="Lato" w:hAnsi="Lato"/>
                <w:color w:val="40404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417" w:type="dxa"/>
            <w:tcBorders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vAlign w:val="center"/>
          </w:tcPr>
          <w:p w14:paraId="3B15854C" w14:textId="7890D900" w:rsidR="00434F4F" w:rsidRPr="00CC4320" w:rsidRDefault="00F41CC6" w:rsidP="009F4EF2">
            <w:pPr>
              <w:spacing w:before="0" w:after="0" w:line="270" w:lineRule="atLeast"/>
              <w:ind w:left="0"/>
              <w:jc w:val="center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highlight w:val="yellow"/>
                <w:lang w:val="en-GB" w:eastAsia="en-GB"/>
              </w:rPr>
              <w:t>Not used or defined</w:t>
            </w:r>
          </w:p>
        </w:tc>
        <w:tc>
          <w:tcPr>
            <w:tcW w:w="2548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4482B6" w14:textId="682052CE" w:rsidR="00434F4F" w:rsidRPr="00CC4320" w:rsidRDefault="00434F4F" w:rsidP="00CC4320">
            <w:pPr>
              <w:spacing w:before="0" w:after="0" w:line="270" w:lineRule="atLeast"/>
              <w:ind w:left="0"/>
              <w:rPr>
                <w:rFonts w:ascii="Lato" w:hAnsi="Lato"/>
                <w:color w:val="404040"/>
                <w:sz w:val="24"/>
                <w:lang w:val="en-GB" w:eastAsia="en-GB"/>
              </w:rPr>
            </w:pPr>
            <w:r w:rsidRPr="00CC4320">
              <w:rPr>
                <w:rFonts w:ascii="Lato" w:hAnsi="Lato"/>
                <w:color w:val="404040"/>
                <w:sz w:val="24"/>
                <w:lang w:val="en-GB" w:eastAsia="en-GB"/>
              </w:rPr>
              <w:t>As defined in the ARM Architecture Reference Manual.</w:t>
            </w:r>
          </w:p>
        </w:tc>
      </w:tr>
    </w:tbl>
    <w:p w14:paraId="0815D449" w14:textId="77777777" w:rsidR="00134E90" w:rsidRPr="00134E90" w:rsidRDefault="00134E90" w:rsidP="00EB5ADD">
      <w:pPr>
        <w:spacing w:after="0"/>
        <w:ind w:left="0"/>
        <w:rPr>
          <w:rFonts w:ascii="Arial" w:hAnsi="Arial" w:cs="Arial"/>
          <w:b/>
          <w:sz w:val="24"/>
          <w:lang w:val="en-GB"/>
        </w:rPr>
      </w:pPr>
    </w:p>
    <w:sectPr w:rsidR="00134E90" w:rsidRPr="00134E90" w:rsidSect="004A1724">
      <w:headerReference w:type="default" r:id="rId12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3642" w14:textId="77777777" w:rsidR="00795753" w:rsidRDefault="00795753">
      <w:r>
        <w:separator/>
      </w:r>
    </w:p>
  </w:endnote>
  <w:endnote w:type="continuationSeparator" w:id="0">
    <w:p w14:paraId="55896874" w14:textId="77777777" w:rsidR="00795753" w:rsidRDefault="0079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ABE8" w14:textId="77777777" w:rsidR="00795753" w:rsidRDefault="00795753">
      <w:r>
        <w:separator/>
      </w:r>
    </w:p>
  </w:footnote>
  <w:footnote w:type="continuationSeparator" w:id="0">
    <w:p w14:paraId="6415AADA" w14:textId="77777777" w:rsidR="00795753" w:rsidRDefault="0079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2208F3"/>
    <w:multiLevelType w:val="hybridMultilevel"/>
    <w:tmpl w:val="0D00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5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7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3883">
    <w:abstractNumId w:val="7"/>
  </w:num>
  <w:num w:numId="2" w16cid:durableId="1651329333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684788771">
    <w:abstractNumId w:val="3"/>
  </w:num>
  <w:num w:numId="4" w16cid:durableId="782845273">
    <w:abstractNumId w:val="34"/>
  </w:num>
  <w:num w:numId="5" w16cid:durableId="2094819933">
    <w:abstractNumId w:val="15"/>
  </w:num>
  <w:num w:numId="6" w16cid:durableId="1005521373">
    <w:abstractNumId w:val="35"/>
  </w:num>
  <w:num w:numId="7" w16cid:durableId="16546639">
    <w:abstractNumId w:val="29"/>
  </w:num>
  <w:num w:numId="8" w16cid:durableId="661860216">
    <w:abstractNumId w:val="19"/>
  </w:num>
  <w:num w:numId="9" w16cid:durableId="1873036759">
    <w:abstractNumId w:val="32"/>
  </w:num>
  <w:num w:numId="10" w16cid:durableId="2014338178">
    <w:abstractNumId w:val="20"/>
  </w:num>
  <w:num w:numId="11" w16cid:durableId="272901957">
    <w:abstractNumId w:val="4"/>
  </w:num>
  <w:num w:numId="12" w16cid:durableId="681589058">
    <w:abstractNumId w:val="14"/>
  </w:num>
  <w:num w:numId="13" w16cid:durableId="833761321">
    <w:abstractNumId w:val="9"/>
  </w:num>
  <w:num w:numId="14" w16cid:durableId="1046489187">
    <w:abstractNumId w:val="18"/>
  </w:num>
  <w:num w:numId="15" w16cid:durableId="56629392">
    <w:abstractNumId w:val="23"/>
  </w:num>
  <w:num w:numId="16" w16cid:durableId="1668629856">
    <w:abstractNumId w:val="17"/>
  </w:num>
  <w:num w:numId="17" w16cid:durableId="660735287">
    <w:abstractNumId w:val="38"/>
  </w:num>
  <w:num w:numId="18" w16cid:durableId="213542357">
    <w:abstractNumId w:val="13"/>
  </w:num>
  <w:num w:numId="19" w16cid:durableId="1499078012">
    <w:abstractNumId w:val="46"/>
  </w:num>
  <w:num w:numId="20" w16cid:durableId="1900630305">
    <w:abstractNumId w:val="6"/>
  </w:num>
  <w:num w:numId="21" w16cid:durableId="1440876393">
    <w:abstractNumId w:val="16"/>
  </w:num>
  <w:num w:numId="22" w16cid:durableId="2127851582">
    <w:abstractNumId w:val="44"/>
  </w:num>
  <w:num w:numId="23" w16cid:durableId="736510700">
    <w:abstractNumId w:val="36"/>
  </w:num>
  <w:num w:numId="24" w16cid:durableId="1018779316">
    <w:abstractNumId w:val="33"/>
  </w:num>
  <w:num w:numId="25" w16cid:durableId="588079698">
    <w:abstractNumId w:val="2"/>
  </w:num>
  <w:num w:numId="26" w16cid:durableId="1986160057">
    <w:abstractNumId w:val="12"/>
  </w:num>
  <w:num w:numId="27" w16cid:durableId="1719162895">
    <w:abstractNumId w:val="26"/>
  </w:num>
  <w:num w:numId="28" w16cid:durableId="2045934148">
    <w:abstractNumId w:val="11"/>
  </w:num>
  <w:num w:numId="29" w16cid:durableId="3671324">
    <w:abstractNumId w:val="24"/>
  </w:num>
  <w:num w:numId="30" w16cid:durableId="25833349">
    <w:abstractNumId w:val="22"/>
  </w:num>
  <w:num w:numId="31" w16cid:durableId="1252162084">
    <w:abstractNumId w:val="41"/>
  </w:num>
  <w:num w:numId="32" w16cid:durableId="1583953255">
    <w:abstractNumId w:val="37"/>
  </w:num>
  <w:num w:numId="33" w16cid:durableId="1413621361">
    <w:abstractNumId w:val="10"/>
  </w:num>
  <w:num w:numId="34" w16cid:durableId="405497547">
    <w:abstractNumId w:val="31"/>
  </w:num>
  <w:num w:numId="35" w16cid:durableId="217134577">
    <w:abstractNumId w:val="47"/>
  </w:num>
  <w:num w:numId="36" w16cid:durableId="314915856">
    <w:abstractNumId w:val="45"/>
  </w:num>
  <w:num w:numId="37" w16cid:durableId="1369913443">
    <w:abstractNumId w:val="21"/>
  </w:num>
  <w:num w:numId="38" w16cid:durableId="82143916">
    <w:abstractNumId w:val="27"/>
  </w:num>
  <w:num w:numId="39" w16cid:durableId="1986006395">
    <w:abstractNumId w:val="30"/>
  </w:num>
  <w:num w:numId="40" w16cid:durableId="1474643086">
    <w:abstractNumId w:val="5"/>
  </w:num>
  <w:num w:numId="41" w16cid:durableId="479882641">
    <w:abstractNumId w:val="25"/>
  </w:num>
  <w:num w:numId="42" w16cid:durableId="324821839">
    <w:abstractNumId w:val="8"/>
  </w:num>
  <w:num w:numId="43" w16cid:durableId="1026249216">
    <w:abstractNumId w:val="28"/>
  </w:num>
  <w:num w:numId="44" w16cid:durableId="1691645961">
    <w:abstractNumId w:val="39"/>
  </w:num>
  <w:num w:numId="45" w16cid:durableId="436022510">
    <w:abstractNumId w:val="40"/>
  </w:num>
  <w:num w:numId="46" w16cid:durableId="2070107466">
    <w:abstractNumId w:val="1"/>
  </w:num>
  <w:num w:numId="47" w16cid:durableId="1295480987">
    <w:abstractNumId w:val="43"/>
  </w:num>
  <w:num w:numId="48" w16cid:durableId="152839826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12402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533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32FF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2479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4E90"/>
    <w:rsid w:val="00137ABF"/>
    <w:rsid w:val="00137F98"/>
    <w:rsid w:val="001420A0"/>
    <w:rsid w:val="001444E6"/>
    <w:rsid w:val="00145010"/>
    <w:rsid w:val="0014501E"/>
    <w:rsid w:val="0015022E"/>
    <w:rsid w:val="00150B05"/>
    <w:rsid w:val="00150EB4"/>
    <w:rsid w:val="0015100D"/>
    <w:rsid w:val="001539D4"/>
    <w:rsid w:val="00154D7E"/>
    <w:rsid w:val="001558D6"/>
    <w:rsid w:val="00157A94"/>
    <w:rsid w:val="001606F2"/>
    <w:rsid w:val="0016257E"/>
    <w:rsid w:val="0016285D"/>
    <w:rsid w:val="00163B4F"/>
    <w:rsid w:val="00165852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66C"/>
    <w:rsid w:val="001A69AF"/>
    <w:rsid w:val="001A7E89"/>
    <w:rsid w:val="001B205F"/>
    <w:rsid w:val="001B2D42"/>
    <w:rsid w:val="001B3F94"/>
    <w:rsid w:val="001B5397"/>
    <w:rsid w:val="001C2D87"/>
    <w:rsid w:val="001C3E3E"/>
    <w:rsid w:val="001C4B53"/>
    <w:rsid w:val="001C569E"/>
    <w:rsid w:val="001C5C33"/>
    <w:rsid w:val="001C6C9C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7AA"/>
    <w:rsid w:val="00213962"/>
    <w:rsid w:val="002159B3"/>
    <w:rsid w:val="00216259"/>
    <w:rsid w:val="00216FB1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4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3EB0"/>
    <w:rsid w:val="002A5DD8"/>
    <w:rsid w:val="002A7008"/>
    <w:rsid w:val="002B0FA5"/>
    <w:rsid w:val="002B2899"/>
    <w:rsid w:val="002B4580"/>
    <w:rsid w:val="002B5AA8"/>
    <w:rsid w:val="002B5DD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1CE8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3D1F"/>
    <w:rsid w:val="00365533"/>
    <w:rsid w:val="00365995"/>
    <w:rsid w:val="00370287"/>
    <w:rsid w:val="003716BC"/>
    <w:rsid w:val="00374D47"/>
    <w:rsid w:val="00376622"/>
    <w:rsid w:val="0038102C"/>
    <w:rsid w:val="00391510"/>
    <w:rsid w:val="003934DA"/>
    <w:rsid w:val="0039418B"/>
    <w:rsid w:val="00396467"/>
    <w:rsid w:val="003A1A8F"/>
    <w:rsid w:val="003A51CC"/>
    <w:rsid w:val="003A66CD"/>
    <w:rsid w:val="003A692D"/>
    <w:rsid w:val="003A7178"/>
    <w:rsid w:val="003B02DD"/>
    <w:rsid w:val="003B1E8A"/>
    <w:rsid w:val="003B2069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254D"/>
    <w:rsid w:val="004260B5"/>
    <w:rsid w:val="00426BA6"/>
    <w:rsid w:val="00427C3D"/>
    <w:rsid w:val="00430CFE"/>
    <w:rsid w:val="00431C66"/>
    <w:rsid w:val="00434F4F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3304"/>
    <w:rsid w:val="00465D66"/>
    <w:rsid w:val="004672C8"/>
    <w:rsid w:val="00472D9B"/>
    <w:rsid w:val="0047442B"/>
    <w:rsid w:val="0047479A"/>
    <w:rsid w:val="00475ACE"/>
    <w:rsid w:val="00477579"/>
    <w:rsid w:val="004800BF"/>
    <w:rsid w:val="00480C0B"/>
    <w:rsid w:val="00483531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65BFE"/>
    <w:rsid w:val="00570568"/>
    <w:rsid w:val="00572C91"/>
    <w:rsid w:val="00574175"/>
    <w:rsid w:val="00574C96"/>
    <w:rsid w:val="005760DB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599E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995"/>
    <w:rsid w:val="005E7C7F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64F4"/>
    <w:rsid w:val="006074F5"/>
    <w:rsid w:val="00611282"/>
    <w:rsid w:val="0061245B"/>
    <w:rsid w:val="00613F48"/>
    <w:rsid w:val="0061433F"/>
    <w:rsid w:val="00614EA1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28AC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87431"/>
    <w:rsid w:val="006915A2"/>
    <w:rsid w:val="0069356C"/>
    <w:rsid w:val="00693753"/>
    <w:rsid w:val="00693F93"/>
    <w:rsid w:val="00694E55"/>
    <w:rsid w:val="0069528B"/>
    <w:rsid w:val="006957A1"/>
    <w:rsid w:val="0069673B"/>
    <w:rsid w:val="00697D24"/>
    <w:rsid w:val="006A02BF"/>
    <w:rsid w:val="006A2592"/>
    <w:rsid w:val="006A4CC3"/>
    <w:rsid w:val="006B379C"/>
    <w:rsid w:val="006B429E"/>
    <w:rsid w:val="006B43C3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753"/>
    <w:rsid w:val="00795AEA"/>
    <w:rsid w:val="007A0C97"/>
    <w:rsid w:val="007A1D52"/>
    <w:rsid w:val="007A59F9"/>
    <w:rsid w:val="007A606B"/>
    <w:rsid w:val="007A6483"/>
    <w:rsid w:val="007A6794"/>
    <w:rsid w:val="007A67A0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36EC"/>
    <w:rsid w:val="00805B1A"/>
    <w:rsid w:val="00806A15"/>
    <w:rsid w:val="00810884"/>
    <w:rsid w:val="008125CE"/>
    <w:rsid w:val="008134F7"/>
    <w:rsid w:val="00813E7A"/>
    <w:rsid w:val="00814D31"/>
    <w:rsid w:val="00816009"/>
    <w:rsid w:val="008222AE"/>
    <w:rsid w:val="00824008"/>
    <w:rsid w:val="00824837"/>
    <w:rsid w:val="008267F2"/>
    <w:rsid w:val="00826C10"/>
    <w:rsid w:val="00830306"/>
    <w:rsid w:val="00830EC6"/>
    <w:rsid w:val="00831353"/>
    <w:rsid w:val="00835544"/>
    <w:rsid w:val="00837EF7"/>
    <w:rsid w:val="00840F76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7EB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235B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5866"/>
    <w:rsid w:val="008D63A5"/>
    <w:rsid w:val="008E1434"/>
    <w:rsid w:val="008E15C5"/>
    <w:rsid w:val="008E215E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15EA2"/>
    <w:rsid w:val="0092545C"/>
    <w:rsid w:val="009262D4"/>
    <w:rsid w:val="00931435"/>
    <w:rsid w:val="00934C8C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0B99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3D9"/>
    <w:rsid w:val="0098396A"/>
    <w:rsid w:val="00983C85"/>
    <w:rsid w:val="009844F1"/>
    <w:rsid w:val="00984B96"/>
    <w:rsid w:val="00986485"/>
    <w:rsid w:val="00986C0F"/>
    <w:rsid w:val="00987FF9"/>
    <w:rsid w:val="00993840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477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4EF2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22C80"/>
    <w:rsid w:val="00A31073"/>
    <w:rsid w:val="00A32AD6"/>
    <w:rsid w:val="00A338A7"/>
    <w:rsid w:val="00A3412C"/>
    <w:rsid w:val="00A35A0D"/>
    <w:rsid w:val="00A361F8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26B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5"/>
    <w:rsid w:val="00A73517"/>
    <w:rsid w:val="00A73984"/>
    <w:rsid w:val="00A75A03"/>
    <w:rsid w:val="00A77538"/>
    <w:rsid w:val="00A82704"/>
    <w:rsid w:val="00A8474A"/>
    <w:rsid w:val="00A86BAF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23DF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31FA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0B92"/>
    <w:rsid w:val="00B2244D"/>
    <w:rsid w:val="00B238A8"/>
    <w:rsid w:val="00B26C9D"/>
    <w:rsid w:val="00B30678"/>
    <w:rsid w:val="00B3068D"/>
    <w:rsid w:val="00B339F1"/>
    <w:rsid w:val="00B33DAC"/>
    <w:rsid w:val="00B34E31"/>
    <w:rsid w:val="00B35034"/>
    <w:rsid w:val="00B35918"/>
    <w:rsid w:val="00B35A95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0E1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6A40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D6A"/>
    <w:rsid w:val="00BA2D49"/>
    <w:rsid w:val="00BA4CFD"/>
    <w:rsid w:val="00BA5AD6"/>
    <w:rsid w:val="00BA7635"/>
    <w:rsid w:val="00BB13F5"/>
    <w:rsid w:val="00BB441A"/>
    <w:rsid w:val="00BB534F"/>
    <w:rsid w:val="00BC0902"/>
    <w:rsid w:val="00BC315A"/>
    <w:rsid w:val="00BC38B3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37D7F"/>
    <w:rsid w:val="00C40558"/>
    <w:rsid w:val="00C42041"/>
    <w:rsid w:val="00C42A07"/>
    <w:rsid w:val="00C44CD5"/>
    <w:rsid w:val="00C45490"/>
    <w:rsid w:val="00C457C5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72BE2"/>
    <w:rsid w:val="00C82226"/>
    <w:rsid w:val="00C8257D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B7B9E"/>
    <w:rsid w:val="00CC333C"/>
    <w:rsid w:val="00CC3508"/>
    <w:rsid w:val="00CC375A"/>
    <w:rsid w:val="00CC430D"/>
    <w:rsid w:val="00CC4320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E5E8B"/>
    <w:rsid w:val="00CF3A45"/>
    <w:rsid w:val="00CF7AD2"/>
    <w:rsid w:val="00D01514"/>
    <w:rsid w:val="00D03972"/>
    <w:rsid w:val="00D05188"/>
    <w:rsid w:val="00D05EF1"/>
    <w:rsid w:val="00D107DE"/>
    <w:rsid w:val="00D10848"/>
    <w:rsid w:val="00D12A95"/>
    <w:rsid w:val="00D12EF0"/>
    <w:rsid w:val="00D1412E"/>
    <w:rsid w:val="00D21BF5"/>
    <w:rsid w:val="00D22DBF"/>
    <w:rsid w:val="00D23ACF"/>
    <w:rsid w:val="00D26D98"/>
    <w:rsid w:val="00D30052"/>
    <w:rsid w:val="00D31A28"/>
    <w:rsid w:val="00D31E46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25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226"/>
    <w:rsid w:val="00DA4588"/>
    <w:rsid w:val="00DA5464"/>
    <w:rsid w:val="00DA5C46"/>
    <w:rsid w:val="00DA7968"/>
    <w:rsid w:val="00DB0E10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4F46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F62"/>
    <w:rsid w:val="00E229DD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18FD"/>
    <w:rsid w:val="00E52B00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466B"/>
    <w:rsid w:val="00EB5ADD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5E2D"/>
    <w:rsid w:val="00F0736B"/>
    <w:rsid w:val="00F07A28"/>
    <w:rsid w:val="00F10217"/>
    <w:rsid w:val="00F10E86"/>
    <w:rsid w:val="00F15414"/>
    <w:rsid w:val="00F219B8"/>
    <w:rsid w:val="00F226AD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1CC6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0260"/>
    <w:rsid w:val="00F81081"/>
    <w:rsid w:val="00F817E2"/>
    <w:rsid w:val="00F81ECB"/>
    <w:rsid w:val="00F83340"/>
    <w:rsid w:val="00F8360E"/>
    <w:rsid w:val="00F85298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49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3EAE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P12135271">
    <w:name w:val="SP.12.135271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77">
    <w:name w:val="SP.12.135277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88">
    <w:name w:val="SP.12.135288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character" w:styleId="Strong">
    <w:name w:val="Strong"/>
    <w:basedOn w:val="DefaultParagraphFont"/>
    <w:uiPriority w:val="22"/>
    <w:qFormat/>
    <w:rsid w:val="00CC4320"/>
    <w:rPr>
      <w:b/>
      <w:bCs/>
    </w:rPr>
  </w:style>
  <w:style w:type="character" w:customStyle="1" w:styleId="highlighted">
    <w:name w:val="highlighted"/>
    <w:basedOn w:val="DefaultParagraphFont"/>
    <w:rsid w:val="00CC4320"/>
  </w:style>
  <w:style w:type="character" w:customStyle="1" w:styleId="caption-number">
    <w:name w:val="caption-number"/>
    <w:basedOn w:val="DefaultParagraphFont"/>
    <w:rsid w:val="00CC4320"/>
  </w:style>
  <w:style w:type="character" w:customStyle="1" w:styleId="caption-text">
    <w:name w:val="caption-text"/>
    <w:basedOn w:val="DefaultParagraphFont"/>
    <w:rsid w:val="00CC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</Template>
  <TotalTime>75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Jose Marinho</dc:creator>
  <cp:keywords>CTPClassification=CTP_NT</cp:keywords>
  <cp:lastModifiedBy>Jose Marinho</cp:lastModifiedBy>
  <cp:revision>78</cp:revision>
  <cp:lastPrinted>2016-10-22T17:22:00Z</cp:lastPrinted>
  <dcterms:created xsi:type="dcterms:W3CDTF">2022-03-11T19:25:00Z</dcterms:created>
  <dcterms:modified xsi:type="dcterms:W3CDTF">2022-10-24T09:35:00Z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