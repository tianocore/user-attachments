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1D2" w14:textId="77777777" w:rsidR="0075749E" w:rsidRDefault="0075749E" w:rsidP="0075749E">
      <w:pPr>
        <w:pStyle w:val="PlainText"/>
      </w:pPr>
      <w:r w:rsidRPr="0034371A">
        <w:rPr>
          <w:b/>
          <w:bCs/>
        </w:rPr>
        <w:t># Title:</w:t>
      </w:r>
      <w:r>
        <w:t xml:space="preserve">  </w:t>
      </w:r>
    </w:p>
    <w:p w14:paraId="1EC49469" w14:textId="50B263E3" w:rsidR="0075749E" w:rsidRPr="00AA5084" w:rsidRDefault="006B43C3" w:rsidP="0075749E">
      <w:pPr>
        <w:pStyle w:val="PlainText"/>
      </w:pPr>
      <w:r>
        <w:t>Define DevicePath in EFI_IMAGE_LOAD as optional</w:t>
      </w:r>
    </w:p>
    <w:p w14:paraId="767E41EE" w14:textId="77777777" w:rsidR="0075749E" w:rsidRDefault="0075749E" w:rsidP="0075749E">
      <w:pPr>
        <w:pStyle w:val="PlainText"/>
      </w:pPr>
    </w:p>
    <w:p w14:paraId="64B433BB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03178E7" w14:textId="77777777" w:rsidR="0075749E" w:rsidRPr="00010647" w:rsidRDefault="0075749E" w:rsidP="0075749E">
      <w:pPr>
        <w:pStyle w:val="PlainText"/>
      </w:pPr>
      <w:r w:rsidRPr="00010647">
        <w:t>Draft</w:t>
      </w:r>
    </w:p>
    <w:p w14:paraId="34F82C4E" w14:textId="77777777" w:rsidR="0075749E" w:rsidRPr="00010647" w:rsidRDefault="0075749E" w:rsidP="0075749E">
      <w:pPr>
        <w:pStyle w:val="PlainText"/>
      </w:pPr>
    </w:p>
    <w:p w14:paraId="2FC885E0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3AC4BE8A" w14:textId="0F59DCE7" w:rsidR="0075749E" w:rsidRPr="00010647" w:rsidRDefault="0075749E" w:rsidP="0075749E">
      <w:pPr>
        <w:pStyle w:val="PlainText"/>
      </w:pPr>
      <w:r>
        <w:t>UEFI Specification 2.</w:t>
      </w:r>
      <w:r w:rsidR="008134F7">
        <w:t>10</w:t>
      </w:r>
    </w:p>
    <w:p w14:paraId="28CE77A5" w14:textId="77777777" w:rsidR="0075749E" w:rsidRPr="00010647" w:rsidRDefault="0075749E" w:rsidP="0075749E">
      <w:pPr>
        <w:pStyle w:val="PlainText"/>
      </w:pPr>
    </w:p>
    <w:p w14:paraId="13D0C1AC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4AA296F6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A862D0A" w14:textId="77777777" w:rsidR="0075749E" w:rsidRPr="00010647" w:rsidRDefault="0075749E" w:rsidP="0075749E">
      <w:pPr>
        <w:pStyle w:val="PlainText"/>
      </w:pPr>
    </w:p>
    <w:p w14:paraId="63A336A9" w14:textId="0774CC70" w:rsidR="0055445A" w:rsidRPr="00010647" w:rsidRDefault="0075749E" w:rsidP="0075749E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1CBE093C" w14:textId="162EBA81" w:rsidR="0055445A" w:rsidRPr="008134F7" w:rsidRDefault="008134F7" w:rsidP="003859A8">
      <w:pPr>
        <w:pStyle w:val="ChapterTitle"/>
        <w:numPr>
          <w:ilvl w:val="0"/>
          <w:numId w:val="43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Arm (</w:t>
      </w:r>
      <w:r w:rsidR="004E2AC2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Edhaya </w:t>
      </w:r>
      <w:r w:rsidR="0027784F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Chandran, </w:t>
      </w:r>
      <w:r w:rsidR="0055445A"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Jose Marinho, </w:t>
      </w:r>
      <w:r w:rsidR="0075749E" w:rsidRPr="008134F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>)</w:t>
      </w:r>
    </w:p>
    <w:p w14:paraId="0629A646" w14:textId="77777777" w:rsidR="0075749E" w:rsidRPr="00010647" w:rsidRDefault="0075749E" w:rsidP="0075749E">
      <w:pPr>
        <w:pStyle w:val="PlainText"/>
        <w:numPr>
          <w:ilvl w:val="0"/>
          <w:numId w:val="43"/>
        </w:numPr>
        <w:spacing w:line="360" w:lineRule="auto"/>
      </w:pPr>
      <w:r w:rsidRPr="00010647">
        <w:t>TianoCore Community (</w:t>
      </w:r>
      <w:hyperlink r:id="rId11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06DC79AA" w14:textId="77777777" w:rsidR="0075749E" w:rsidRPr="00010647" w:rsidRDefault="0075749E" w:rsidP="0075749E">
      <w:pPr>
        <w:pStyle w:val="PlainText"/>
      </w:pPr>
    </w:p>
    <w:p w14:paraId="53342501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5AD98803" w14:textId="091FAEF1" w:rsidR="0055445A" w:rsidRDefault="0027784F" w:rsidP="0055445A">
      <w:pPr>
        <w:pStyle w:val="PlainText"/>
        <w:rPr>
          <w:rFonts w:cs="Times New Roman"/>
        </w:rPr>
      </w:pPr>
      <w:r>
        <w:rPr>
          <w:rFonts w:cs="Times New Roman"/>
        </w:rPr>
        <w:t xml:space="preserve">Define the DevicePath argument of the </w:t>
      </w:r>
      <w:r w:rsidR="008125CE">
        <w:rPr>
          <w:rFonts w:cs="Times New Roman"/>
        </w:rPr>
        <w:t>EFI_IMAGE_LOAD type as optional.</w:t>
      </w:r>
    </w:p>
    <w:p w14:paraId="1F86F7D2" w14:textId="77777777" w:rsidR="008125CE" w:rsidRDefault="008125CE" w:rsidP="0055445A">
      <w:pPr>
        <w:pStyle w:val="PlainText"/>
        <w:rPr>
          <w:rFonts w:cs="Times New Roman"/>
        </w:rPr>
      </w:pPr>
    </w:p>
    <w:p w14:paraId="4DFB07F0" w14:textId="01831B5C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20482493" w14:textId="357F9AB4" w:rsidR="0075749E" w:rsidRPr="00010647" w:rsidRDefault="008125CE" w:rsidP="00D30052">
      <w:pPr>
        <w:pStyle w:val="PlainText"/>
      </w:pPr>
      <w:r>
        <w:t>Create consistency between the function type declaration and the described behaviour in the UEFI spec.</w:t>
      </w:r>
      <w:r>
        <w:br/>
      </w:r>
      <w:r w:rsidR="00DA20C0">
        <w:t xml:space="preserve">The return status EFI_NOT_FOUND is returned if </w:t>
      </w:r>
      <w:r w:rsidR="00BF37E8">
        <w:t>“b</w:t>
      </w:r>
      <w:r w:rsidR="00BF37E8" w:rsidRPr="00BF37E8">
        <w:t>oth SourceBuffer and DevicePath are NULL</w:t>
      </w:r>
      <w:r w:rsidR="00BF37E8">
        <w:t>” which implies that DevicePath must be optional.</w:t>
      </w:r>
      <w:r w:rsidR="0075749E">
        <w:br/>
      </w:r>
    </w:p>
    <w:p w14:paraId="0AAFEEBA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1A660873" w14:textId="77777777" w:rsidR="0075749E" w:rsidRDefault="0075749E" w:rsidP="0075749E">
      <w:pPr>
        <w:pStyle w:val="PlainText"/>
        <w:rPr>
          <w:sz w:val="20"/>
          <w:szCs w:val="20"/>
        </w:rPr>
      </w:pPr>
      <w:r>
        <w:t xml:space="preserve"> </w:t>
      </w:r>
    </w:p>
    <w:p w14:paraId="00E0CE28" w14:textId="77777777" w:rsidR="000D41E4" w:rsidRPr="000D41E4" w:rsidRDefault="000D41E4" w:rsidP="00A73517">
      <w:pPr>
        <w:pStyle w:val="PlainText"/>
        <w:numPr>
          <w:ilvl w:val="0"/>
          <w:numId w:val="45"/>
        </w:numPr>
        <w:rPr>
          <w:b/>
          <w:bCs/>
          <w:sz w:val="20"/>
          <w:szCs w:val="20"/>
        </w:rPr>
      </w:pPr>
      <w:r w:rsidRPr="000D41E4">
        <w:rPr>
          <w:b/>
          <w:bCs/>
          <w:sz w:val="20"/>
          <w:szCs w:val="20"/>
        </w:rPr>
        <w:t>Platform FW:</w:t>
      </w:r>
    </w:p>
    <w:p w14:paraId="7BBE4736" w14:textId="5D2DB81A" w:rsidR="0075749E" w:rsidRDefault="00045332" w:rsidP="00045332">
      <w:pPr>
        <w:pStyle w:val="PlainText"/>
        <w:numPr>
          <w:ilvl w:val="1"/>
          <w:numId w:val="45"/>
        </w:numPr>
      </w:pPr>
      <w:r>
        <w:rPr>
          <w:sz w:val="20"/>
          <w:szCs w:val="20"/>
        </w:rPr>
        <w:t xml:space="preserve">Changes required to the </w:t>
      </w:r>
      <w:r w:rsidR="00636D59">
        <w:rPr>
          <w:sz w:val="20"/>
          <w:szCs w:val="20"/>
        </w:rPr>
        <w:t>declaration of functions with EFI_IMAGE_LOAD type</w:t>
      </w:r>
    </w:p>
    <w:p w14:paraId="4DBECA8B" w14:textId="77777777" w:rsidR="0075749E" w:rsidRPr="00010647" w:rsidRDefault="0075749E" w:rsidP="0075749E">
      <w:pPr>
        <w:pStyle w:val="PlainText"/>
      </w:pPr>
    </w:p>
    <w:p w14:paraId="2B6D0DF0" w14:textId="77777777" w:rsidR="0075749E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11BC890E" w14:textId="77777777" w:rsidR="0075749E" w:rsidRDefault="0075749E" w:rsidP="0075749E">
      <w:pPr>
        <w:pStyle w:val="PlainText"/>
      </w:pPr>
    </w:p>
    <w:p w14:paraId="08E2A1E6" w14:textId="5D409115" w:rsidR="0075749E" w:rsidRPr="00010647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</w:t>
      </w:r>
      <w:r w:rsidR="0012250B" w:rsidRPr="0012250B">
        <w:rPr>
          <w:rFonts w:cs="Helvetica"/>
          <w:sz w:val="20"/>
          <w:szCs w:val="20"/>
          <w:highlight w:val="yellow"/>
        </w:rPr>
        <w:t>highlighted</w:t>
      </w:r>
    </w:p>
    <w:p w14:paraId="7969B6CA" w14:textId="77777777" w:rsidR="0075749E" w:rsidRPr="009728A6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0D59FEC3" w14:textId="12DD47E0" w:rsidR="00CD166D" w:rsidRDefault="00844883" w:rsidP="00430CFE">
      <w:pPr>
        <w:spacing w:after="0"/>
        <w:ind w:left="0"/>
        <w:rPr>
          <w:rFonts w:ascii="Arial" w:hAnsi="Arial" w:cs="Arial"/>
          <w:b/>
          <w:sz w:val="24"/>
        </w:rPr>
      </w:pPr>
      <w:r w:rsidRPr="00844883">
        <w:rPr>
          <w:rFonts w:ascii="Calibri" w:hAnsi="Calibri" w:cs="Calibri"/>
          <w:b/>
          <w:bCs/>
          <w:color w:val="000000"/>
          <w:sz w:val="28"/>
          <w:szCs w:val="28"/>
        </w:rPr>
        <w:t>7.4 Image Services</w:t>
      </w:r>
      <w:r>
        <w:rPr>
          <w:rFonts w:ascii="Arial" w:hAnsi="Arial" w:cs="Arial"/>
          <w:b/>
          <w:sz w:val="24"/>
        </w:rPr>
        <w:br/>
      </w:r>
      <w:r w:rsidR="002565B5">
        <w:rPr>
          <w:rFonts w:ascii="Arial" w:hAnsi="Arial" w:cs="Arial"/>
          <w:b/>
          <w:sz w:val="24"/>
        </w:rPr>
        <w:t>…</w:t>
      </w:r>
    </w:p>
    <w:p w14:paraId="54D88FA6" w14:textId="75766587" w:rsidR="002565B5" w:rsidRDefault="002565B5" w:rsidP="00430CFE">
      <w:pPr>
        <w:spacing w:after="0"/>
        <w:ind w:left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565B5">
        <w:rPr>
          <w:rFonts w:ascii="Calibri" w:hAnsi="Calibri" w:cs="Calibri"/>
          <w:b/>
          <w:bCs/>
          <w:color w:val="000000"/>
          <w:sz w:val="28"/>
          <w:szCs w:val="28"/>
        </w:rPr>
        <w:t>EFI_BOOT_SERVICES.LoadImage()</w:t>
      </w:r>
    </w:p>
    <w:p w14:paraId="5A21ED38" w14:textId="7813B980" w:rsidR="00844883" w:rsidRDefault="00844883" w:rsidP="00430CFE">
      <w:pPr>
        <w:spacing w:after="0"/>
        <w:ind w:left="0"/>
        <w:rPr>
          <w:rFonts w:ascii="Calibri" w:hAnsi="Calibri" w:cs="Calibri"/>
          <w:b/>
          <w:bCs/>
          <w:color w:val="000000"/>
          <w:szCs w:val="22"/>
        </w:rPr>
      </w:pPr>
      <w:r w:rsidRPr="00844883">
        <w:rPr>
          <w:rFonts w:ascii="Calibri" w:hAnsi="Calibri" w:cs="Calibri"/>
          <w:b/>
          <w:bCs/>
          <w:color w:val="000000"/>
          <w:szCs w:val="22"/>
        </w:rPr>
        <w:t>Summary</w:t>
      </w:r>
      <w:r w:rsidRPr="00844883">
        <w:rPr>
          <w:rFonts w:ascii="Calibri" w:hAnsi="Calibri" w:cs="Calibri"/>
          <w:b/>
          <w:bCs/>
          <w:color w:val="000000"/>
          <w:szCs w:val="22"/>
        </w:rPr>
        <w:br/>
      </w:r>
      <w:r w:rsidRPr="00844883">
        <w:rPr>
          <w:rFonts w:ascii="Calibri" w:hAnsi="Calibri" w:cs="Calibri"/>
          <w:color w:val="000000"/>
          <w:szCs w:val="22"/>
        </w:rPr>
        <w:t>Loads an EFI image into memory.</w:t>
      </w:r>
      <w:r w:rsidRPr="00844883">
        <w:rPr>
          <w:rFonts w:ascii="Calibri" w:hAnsi="Calibri" w:cs="Calibri"/>
          <w:color w:val="000000"/>
          <w:szCs w:val="22"/>
        </w:rPr>
        <w:br/>
      </w:r>
      <w:r w:rsidRPr="00844883">
        <w:rPr>
          <w:rFonts w:ascii="Calibri" w:hAnsi="Calibri" w:cs="Calibri"/>
          <w:b/>
          <w:bCs/>
          <w:color w:val="000000"/>
          <w:szCs w:val="22"/>
        </w:rPr>
        <w:t>Prototype</w:t>
      </w:r>
    </w:p>
    <w:p w14:paraId="27C06115" w14:textId="1A592697" w:rsidR="00045332" w:rsidRDefault="00045332" w:rsidP="00430CFE">
      <w:pPr>
        <w:spacing w:after="0"/>
        <w:ind w:left="0"/>
        <w:rPr>
          <w:rFonts w:ascii="Calibri" w:hAnsi="Calibri" w:cs="Calibri"/>
          <w:b/>
          <w:bCs/>
          <w:color w:val="000000"/>
          <w:szCs w:val="22"/>
        </w:rPr>
      </w:pPr>
    </w:p>
    <w:p w14:paraId="33DAF15D" w14:textId="77777777" w:rsidR="00045332" w:rsidRPr="00045332" w:rsidRDefault="00045332" w:rsidP="00045332">
      <w:pPr>
        <w:spacing w:before="0" w:after="0" w:line="240" w:lineRule="auto"/>
        <w:ind w:left="0"/>
        <w:rPr>
          <w:rFonts w:ascii="Times New Roman" w:hAnsi="Times New Roman"/>
          <w:sz w:val="24"/>
          <w:lang w:val="en-GB" w:eastAsia="zh-CN"/>
        </w:rPr>
      </w:pPr>
      <w:r w:rsidRPr="00045332">
        <w:rPr>
          <w:rFonts w:ascii="Consolas" w:hAnsi="Consolas"/>
          <w:b/>
          <w:bCs/>
          <w:color w:val="800000"/>
          <w:sz w:val="20"/>
          <w:szCs w:val="20"/>
          <w:lang w:val="en-GB" w:eastAsia="zh-CN"/>
        </w:rPr>
        <w:t>typedef</w:t>
      </w:r>
      <w:r w:rsidRPr="00045332">
        <w:rPr>
          <w:rFonts w:ascii="Consolas" w:hAnsi="Consolas"/>
          <w:b/>
          <w:bCs/>
          <w:color w:val="800000"/>
          <w:sz w:val="20"/>
          <w:szCs w:val="20"/>
          <w:lang w:val="en-GB" w:eastAsia="zh-CN"/>
        </w:rPr>
        <w:br/>
        <w:t>EFI_STATUS</w:t>
      </w:r>
      <w:r w:rsidRPr="00045332">
        <w:rPr>
          <w:rFonts w:ascii="Consolas" w:hAnsi="Consolas"/>
          <w:b/>
          <w:bCs/>
          <w:color w:val="800000"/>
          <w:sz w:val="20"/>
          <w:szCs w:val="20"/>
          <w:lang w:val="en-GB" w:eastAsia="zh-CN"/>
        </w:rPr>
        <w:br/>
        <w:t>(EFIAPI *EFI_IMAGE_LOAD) (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963"/>
      </w:tblGrid>
      <w:tr w:rsidR="00045332" w:rsidRPr="00045332" w14:paraId="004CA038" w14:textId="77777777" w:rsidTr="00045332">
        <w:tc>
          <w:tcPr>
            <w:tcW w:w="3120" w:type="dxa"/>
            <w:vAlign w:val="center"/>
            <w:hideMark/>
          </w:tcPr>
          <w:p w14:paraId="716A5413" w14:textId="77777777" w:rsidR="00045332" w:rsidRPr="00045332" w:rsidRDefault="00045332" w:rsidP="00045332">
            <w:pPr>
              <w:spacing w:before="0" w:after="0" w:line="240" w:lineRule="auto"/>
              <w:ind w:left="0"/>
              <w:rPr>
                <w:rFonts w:ascii="Times New Roman" w:hAnsi="Times New Roman"/>
                <w:sz w:val="24"/>
                <w:lang w:val="en-GB" w:eastAsia="zh-CN"/>
              </w:rPr>
            </w:pP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lastRenderedPageBreak/>
              <w:t xml:space="preserve">IN BOOLEAN </w:t>
            </w: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br/>
              <w:t xml:space="preserve">IN EFI_HANDLE </w:t>
            </w: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br/>
              <w:t xml:space="preserve">IN EFI_DEVICE_PATH_PROTOCOL </w:t>
            </w: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br/>
              <w:t xml:space="preserve">IN VOID </w:t>
            </w:r>
          </w:p>
        </w:tc>
        <w:tc>
          <w:tcPr>
            <w:tcW w:w="3963" w:type="dxa"/>
            <w:vAlign w:val="center"/>
            <w:hideMark/>
          </w:tcPr>
          <w:p w14:paraId="17284E32" w14:textId="7D438AC2" w:rsidR="00045332" w:rsidRPr="00045332" w:rsidRDefault="00045332" w:rsidP="00045332">
            <w:pPr>
              <w:spacing w:before="0" w:after="0" w:line="240" w:lineRule="auto"/>
              <w:ind w:left="0"/>
              <w:rPr>
                <w:rFonts w:ascii="Times New Roman" w:hAnsi="Times New Roman"/>
                <w:sz w:val="24"/>
                <w:lang w:val="en-GB" w:eastAsia="zh-CN"/>
              </w:rPr>
            </w:pPr>
            <w:r w:rsidRPr="00045332">
              <w:rPr>
                <w:rFonts w:ascii="Consolas" w:hAnsi="Consolas"/>
                <w:i/>
                <w:iCs/>
                <w:color w:val="800000"/>
                <w:szCs w:val="22"/>
                <w:lang w:val="en-GB" w:eastAsia="zh-CN"/>
              </w:rPr>
              <w:t>BootPolicy</w:t>
            </w:r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t>,</w:t>
            </w:r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br/>
            </w:r>
            <w:r w:rsidRPr="00045332">
              <w:rPr>
                <w:rFonts w:ascii="Consolas" w:hAnsi="Consolas"/>
                <w:i/>
                <w:iCs/>
                <w:color w:val="800000"/>
                <w:szCs w:val="22"/>
                <w:lang w:val="en-GB" w:eastAsia="zh-CN"/>
              </w:rPr>
              <w:t>ParentImageHandle</w:t>
            </w:r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t>,</w:t>
            </w:r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br/>
              <w:t>*</w:t>
            </w:r>
            <w:r w:rsidRPr="00045332">
              <w:rPr>
                <w:rFonts w:ascii="Consolas" w:hAnsi="Consolas"/>
                <w:i/>
                <w:iCs/>
                <w:color w:val="800000"/>
                <w:szCs w:val="22"/>
                <w:lang w:val="en-GB" w:eastAsia="zh-CN"/>
              </w:rPr>
              <w:t xml:space="preserve">DevicePath </w:t>
            </w: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GB" w:eastAsia="zh-CN"/>
              </w:rPr>
              <w:t>OPTIONAL</w:t>
            </w:r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t>,</w:t>
            </w:r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br/>
              <w:t>*</w:t>
            </w:r>
            <w:r w:rsidRPr="00045332">
              <w:rPr>
                <w:rFonts w:ascii="Consolas" w:hAnsi="Consolas"/>
                <w:i/>
                <w:iCs/>
                <w:color w:val="800000"/>
                <w:szCs w:val="22"/>
                <w:lang w:val="en-GB" w:eastAsia="zh-CN"/>
              </w:rPr>
              <w:t xml:space="preserve">SourceBuffer </w:t>
            </w: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t>OPTIONAL,</w:t>
            </w:r>
          </w:p>
        </w:tc>
      </w:tr>
      <w:tr w:rsidR="00045332" w:rsidRPr="00045332" w14:paraId="5796D2AD" w14:textId="77777777" w:rsidTr="00045332">
        <w:tc>
          <w:tcPr>
            <w:tcW w:w="3120" w:type="dxa"/>
            <w:vAlign w:val="center"/>
            <w:hideMark/>
          </w:tcPr>
          <w:p w14:paraId="16AB45D5" w14:textId="77777777" w:rsidR="00045332" w:rsidRPr="00045332" w:rsidRDefault="00045332" w:rsidP="00045332">
            <w:pPr>
              <w:spacing w:before="0" w:after="0" w:line="240" w:lineRule="auto"/>
              <w:ind w:left="0"/>
              <w:rPr>
                <w:rFonts w:ascii="Times New Roman" w:hAnsi="Times New Roman"/>
                <w:sz w:val="24"/>
                <w:lang w:val="en-GB" w:eastAsia="zh-CN"/>
              </w:rPr>
            </w:pP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t xml:space="preserve">IN UINTN </w:t>
            </w: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br/>
              <w:t xml:space="preserve">OUT EFI_HANDLE </w:t>
            </w:r>
            <w:r w:rsidRPr="00045332">
              <w:rPr>
                <w:rFonts w:ascii="Consolas" w:hAnsi="Consolas"/>
                <w:b/>
                <w:bCs/>
                <w:color w:val="800000"/>
                <w:sz w:val="20"/>
                <w:szCs w:val="20"/>
                <w:lang w:val="en-GB" w:eastAsia="zh-CN"/>
              </w:rPr>
              <w:br/>
              <w:t>);</w:t>
            </w:r>
          </w:p>
        </w:tc>
        <w:tc>
          <w:tcPr>
            <w:tcW w:w="3963" w:type="dxa"/>
            <w:vAlign w:val="center"/>
            <w:hideMark/>
          </w:tcPr>
          <w:p w14:paraId="43A2CCC7" w14:textId="77777777" w:rsidR="00045332" w:rsidRPr="00045332" w:rsidRDefault="00045332" w:rsidP="00045332">
            <w:pPr>
              <w:spacing w:before="0" w:after="0" w:line="240" w:lineRule="auto"/>
              <w:ind w:left="0"/>
              <w:rPr>
                <w:rFonts w:ascii="Times New Roman" w:hAnsi="Times New Roman"/>
                <w:sz w:val="24"/>
                <w:lang w:val="en-GB" w:eastAsia="zh-CN"/>
              </w:rPr>
            </w:pPr>
            <w:r w:rsidRPr="00045332">
              <w:rPr>
                <w:rFonts w:ascii="Consolas" w:hAnsi="Consolas"/>
                <w:i/>
                <w:iCs/>
                <w:color w:val="800000"/>
                <w:szCs w:val="22"/>
                <w:lang w:val="en-GB" w:eastAsia="zh-CN"/>
              </w:rPr>
              <w:t>SourceSize</w:t>
            </w:r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t>,</w:t>
            </w:r>
            <w:r w:rsidRPr="00045332">
              <w:rPr>
                <w:rFonts w:ascii="Consolas" w:hAnsi="Consolas"/>
                <w:i/>
                <w:iCs/>
                <w:color w:val="800000"/>
                <w:sz w:val="20"/>
                <w:szCs w:val="20"/>
                <w:lang w:val="en-GB" w:eastAsia="zh-CN"/>
              </w:rPr>
              <w:br/>
              <w:t>*</w:t>
            </w:r>
            <w:r w:rsidRPr="00045332">
              <w:rPr>
                <w:rFonts w:ascii="Consolas" w:hAnsi="Consolas"/>
                <w:i/>
                <w:iCs/>
                <w:color w:val="800000"/>
                <w:szCs w:val="22"/>
                <w:lang w:val="en-GB" w:eastAsia="zh-CN"/>
              </w:rPr>
              <w:t>ImageHandle</w:t>
            </w:r>
          </w:p>
        </w:tc>
      </w:tr>
    </w:tbl>
    <w:p w14:paraId="692A3F07" w14:textId="77777777" w:rsidR="00045332" w:rsidRDefault="00045332" w:rsidP="00430CFE">
      <w:pPr>
        <w:spacing w:after="0"/>
        <w:ind w:left="0"/>
        <w:rPr>
          <w:rFonts w:ascii="Arial" w:hAnsi="Arial" w:cs="Arial"/>
          <w:b/>
          <w:sz w:val="24"/>
        </w:rPr>
      </w:pPr>
    </w:p>
    <w:sectPr w:rsidR="00045332" w:rsidSect="004A1724">
      <w:headerReference w:type="default" r:id="rId12"/>
      <w:type w:val="oddPage"/>
      <w:pgSz w:w="12240" w:h="15840" w:code="1"/>
      <w:pgMar w:top="1440" w:right="1440" w:bottom="180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51E7" w14:textId="77777777" w:rsidR="00C3668E" w:rsidRDefault="00C3668E">
      <w:r>
        <w:separator/>
      </w:r>
    </w:p>
  </w:endnote>
  <w:endnote w:type="continuationSeparator" w:id="0">
    <w:p w14:paraId="013B4939" w14:textId="77777777" w:rsidR="00C3668E" w:rsidRDefault="00C36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E58B" w14:textId="77777777" w:rsidR="00C3668E" w:rsidRDefault="00C3668E">
      <w:r>
        <w:separator/>
      </w:r>
    </w:p>
  </w:footnote>
  <w:footnote w:type="continuationSeparator" w:id="0">
    <w:p w14:paraId="414B2F02" w14:textId="77777777" w:rsidR="00C3668E" w:rsidRDefault="00C36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237273F"/>
    <w:multiLevelType w:val="hybridMultilevel"/>
    <w:tmpl w:val="020E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1268"/>
    <w:multiLevelType w:val="hybridMultilevel"/>
    <w:tmpl w:val="849494AA"/>
    <w:lvl w:ilvl="0" w:tplc="423C6B5A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4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4D14"/>
    <w:multiLevelType w:val="hybridMultilevel"/>
    <w:tmpl w:val="56E63C42"/>
    <w:lvl w:ilvl="0" w:tplc="E3806AD2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6821BDC"/>
    <w:multiLevelType w:val="hybridMultilevel"/>
    <w:tmpl w:val="33324ED8"/>
    <w:lvl w:ilvl="0" w:tplc="042A236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8" w15:restartNumberingAfterBreak="0">
    <w:nsid w:val="1F2454DD"/>
    <w:multiLevelType w:val="hybridMultilevel"/>
    <w:tmpl w:val="5B2AB90C"/>
    <w:lvl w:ilvl="0" w:tplc="1F706DF8">
      <w:start w:val="13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21225CBD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0" w15:restartNumberingAfterBreak="0">
    <w:nsid w:val="21284179"/>
    <w:multiLevelType w:val="hybridMultilevel"/>
    <w:tmpl w:val="07D4CE6A"/>
    <w:lvl w:ilvl="0" w:tplc="ED4860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DE5232"/>
    <w:multiLevelType w:val="hybridMultilevel"/>
    <w:tmpl w:val="78F272A8"/>
    <w:lvl w:ilvl="0" w:tplc="D01A08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 w15:restartNumberingAfterBreak="0">
    <w:nsid w:val="24B621ED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3" w15:restartNumberingAfterBreak="0">
    <w:nsid w:val="2993318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4" w15:restartNumberingAfterBreak="0">
    <w:nsid w:val="2D0D0DA4"/>
    <w:multiLevelType w:val="hybridMultilevel"/>
    <w:tmpl w:val="A50A132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5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E007DE9"/>
    <w:multiLevelType w:val="hybridMultilevel"/>
    <w:tmpl w:val="13283A12"/>
    <w:lvl w:ilvl="0" w:tplc="F6A80DC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7" w15:restartNumberingAfterBreak="0">
    <w:nsid w:val="2E070153"/>
    <w:multiLevelType w:val="hybridMultilevel"/>
    <w:tmpl w:val="ED3CCC40"/>
    <w:lvl w:ilvl="0" w:tplc="04090019">
      <w:start w:val="1"/>
      <w:numFmt w:val="lowerLetter"/>
      <w:lvlText w:val="%1."/>
      <w:lvlJc w:val="left"/>
      <w:pPr>
        <w:ind w:left="90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8" w15:restartNumberingAfterBreak="0">
    <w:nsid w:val="2E996A01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9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20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05FEE"/>
    <w:multiLevelType w:val="hybridMultilevel"/>
    <w:tmpl w:val="D590985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C7C9F"/>
    <w:multiLevelType w:val="hybridMultilevel"/>
    <w:tmpl w:val="6C6495C0"/>
    <w:lvl w:ilvl="0" w:tplc="58286D6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1429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93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5A3B46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CE0FC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EB66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865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621B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444BB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D1332BF"/>
    <w:multiLevelType w:val="hybridMultilevel"/>
    <w:tmpl w:val="0058AC0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4" w15:restartNumberingAfterBreak="0">
    <w:nsid w:val="3EDD6C81"/>
    <w:multiLevelType w:val="hybridMultilevel"/>
    <w:tmpl w:val="8E166496"/>
    <w:lvl w:ilvl="0" w:tplc="BE72CADA">
      <w:start w:val="5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07F7A70"/>
    <w:multiLevelType w:val="hybridMultilevel"/>
    <w:tmpl w:val="D856100A"/>
    <w:lvl w:ilvl="0" w:tplc="49D834CC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6" w15:restartNumberingAfterBreak="0">
    <w:nsid w:val="43956B61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7" w15:restartNumberingAfterBreak="0">
    <w:nsid w:val="45855088"/>
    <w:multiLevelType w:val="hybridMultilevel"/>
    <w:tmpl w:val="B290EAF4"/>
    <w:lvl w:ilvl="0" w:tplc="93CEDA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C63E0"/>
    <w:multiLevelType w:val="multilevel"/>
    <w:tmpl w:val="A4A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127C03"/>
    <w:multiLevelType w:val="hybridMultilevel"/>
    <w:tmpl w:val="63004B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A26EBC"/>
    <w:multiLevelType w:val="hybridMultilevel"/>
    <w:tmpl w:val="F394281E"/>
    <w:lvl w:ilvl="0" w:tplc="610EE408">
      <w:start w:val="1"/>
      <w:numFmt w:val="bullet"/>
      <w:lvlText w:val="•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1AA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A03E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05CA0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AA1C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0B86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A1986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6B984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07C9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A621A30"/>
    <w:multiLevelType w:val="hybridMultilevel"/>
    <w:tmpl w:val="C70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D44BB"/>
    <w:multiLevelType w:val="hybridMultilevel"/>
    <w:tmpl w:val="4418DD9C"/>
    <w:lvl w:ilvl="0" w:tplc="31B45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E7157"/>
    <w:multiLevelType w:val="hybridMultilevel"/>
    <w:tmpl w:val="BB1A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E31A2"/>
    <w:multiLevelType w:val="hybridMultilevel"/>
    <w:tmpl w:val="8D66E968"/>
    <w:lvl w:ilvl="0" w:tplc="E4C624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34F74"/>
    <w:multiLevelType w:val="hybridMultilevel"/>
    <w:tmpl w:val="C6CC0E4C"/>
    <w:lvl w:ilvl="0" w:tplc="EDBE3AD4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6CE1D6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8563A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E89D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0A8DC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17B8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8E742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178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BA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4593FCE"/>
    <w:multiLevelType w:val="hybridMultilevel"/>
    <w:tmpl w:val="E42E698E"/>
    <w:lvl w:ilvl="0" w:tplc="3D0A17C6">
      <w:numFmt w:val="bullet"/>
      <w:lvlText w:val="•"/>
      <w:lvlJc w:val="left"/>
      <w:rPr>
        <w:rFonts w:ascii="Calibri" w:eastAsia="DengXian" w:hAnsi="Calibri" w:cs="Calibri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4" w15:restartNumberingAfterBreak="0">
    <w:nsid w:val="76236F06"/>
    <w:multiLevelType w:val="hybridMultilevel"/>
    <w:tmpl w:val="A1C8E5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F6743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6" w15:restartNumberingAfterBreak="0">
    <w:nsid w:val="7D5C7A0D"/>
    <w:multiLevelType w:val="hybridMultilevel"/>
    <w:tmpl w:val="70A6F762"/>
    <w:lvl w:ilvl="0" w:tplc="2A30F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34"/>
  </w:num>
  <w:num w:numId="5">
    <w:abstractNumId w:val="15"/>
  </w:num>
  <w:num w:numId="6">
    <w:abstractNumId w:val="35"/>
  </w:num>
  <w:num w:numId="7">
    <w:abstractNumId w:val="29"/>
  </w:num>
  <w:num w:numId="8">
    <w:abstractNumId w:val="19"/>
  </w:num>
  <w:num w:numId="9">
    <w:abstractNumId w:val="32"/>
  </w:num>
  <w:num w:numId="10">
    <w:abstractNumId w:val="20"/>
  </w:num>
  <w:num w:numId="11">
    <w:abstractNumId w:val="4"/>
  </w:num>
  <w:num w:numId="12">
    <w:abstractNumId w:val="14"/>
  </w:num>
  <w:num w:numId="13">
    <w:abstractNumId w:val="9"/>
  </w:num>
  <w:num w:numId="14">
    <w:abstractNumId w:val="18"/>
  </w:num>
  <w:num w:numId="15">
    <w:abstractNumId w:val="23"/>
  </w:num>
  <w:num w:numId="16">
    <w:abstractNumId w:val="17"/>
  </w:num>
  <w:num w:numId="17">
    <w:abstractNumId w:val="38"/>
  </w:num>
  <w:num w:numId="18">
    <w:abstractNumId w:val="13"/>
  </w:num>
  <w:num w:numId="19">
    <w:abstractNumId w:val="45"/>
  </w:num>
  <w:num w:numId="20">
    <w:abstractNumId w:val="6"/>
  </w:num>
  <w:num w:numId="21">
    <w:abstractNumId w:val="16"/>
  </w:num>
  <w:num w:numId="22">
    <w:abstractNumId w:val="43"/>
  </w:num>
  <w:num w:numId="23">
    <w:abstractNumId w:val="36"/>
  </w:num>
  <w:num w:numId="24">
    <w:abstractNumId w:val="33"/>
  </w:num>
  <w:num w:numId="25">
    <w:abstractNumId w:val="2"/>
  </w:num>
  <w:num w:numId="26">
    <w:abstractNumId w:val="12"/>
  </w:num>
  <w:num w:numId="27">
    <w:abstractNumId w:val="26"/>
  </w:num>
  <w:num w:numId="28">
    <w:abstractNumId w:val="11"/>
  </w:num>
  <w:num w:numId="29">
    <w:abstractNumId w:val="24"/>
  </w:num>
  <w:num w:numId="30">
    <w:abstractNumId w:val="22"/>
  </w:num>
  <w:num w:numId="31">
    <w:abstractNumId w:val="41"/>
  </w:num>
  <w:num w:numId="32">
    <w:abstractNumId w:val="37"/>
  </w:num>
  <w:num w:numId="33">
    <w:abstractNumId w:val="10"/>
  </w:num>
  <w:num w:numId="34">
    <w:abstractNumId w:val="31"/>
  </w:num>
  <w:num w:numId="35">
    <w:abstractNumId w:val="46"/>
  </w:num>
  <w:num w:numId="36">
    <w:abstractNumId w:val="44"/>
  </w:num>
  <w:num w:numId="37">
    <w:abstractNumId w:val="21"/>
  </w:num>
  <w:num w:numId="38">
    <w:abstractNumId w:val="27"/>
  </w:num>
  <w:num w:numId="39">
    <w:abstractNumId w:val="30"/>
  </w:num>
  <w:num w:numId="40">
    <w:abstractNumId w:val="5"/>
  </w:num>
  <w:num w:numId="41">
    <w:abstractNumId w:val="25"/>
  </w:num>
  <w:num w:numId="42">
    <w:abstractNumId w:val="8"/>
  </w:num>
  <w:num w:numId="43">
    <w:abstractNumId w:val="28"/>
  </w:num>
  <w:num w:numId="44">
    <w:abstractNumId w:val="39"/>
  </w:num>
  <w:num w:numId="45">
    <w:abstractNumId w:val="40"/>
  </w:num>
  <w:num w:numId="46">
    <w:abstractNumId w:val="1"/>
  </w:num>
  <w:num w:numId="47">
    <w:abstractNumId w:val="4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2EEB"/>
    <w:rsid w:val="00003F9C"/>
    <w:rsid w:val="00012799"/>
    <w:rsid w:val="00016834"/>
    <w:rsid w:val="00022702"/>
    <w:rsid w:val="000247AD"/>
    <w:rsid w:val="000247E8"/>
    <w:rsid w:val="00025802"/>
    <w:rsid w:val="00025F42"/>
    <w:rsid w:val="00033795"/>
    <w:rsid w:val="00041782"/>
    <w:rsid w:val="0004240D"/>
    <w:rsid w:val="00042C2B"/>
    <w:rsid w:val="00043C8F"/>
    <w:rsid w:val="00045332"/>
    <w:rsid w:val="000465BA"/>
    <w:rsid w:val="000479AA"/>
    <w:rsid w:val="000509BE"/>
    <w:rsid w:val="00052B3C"/>
    <w:rsid w:val="0005332B"/>
    <w:rsid w:val="00055DC9"/>
    <w:rsid w:val="00056568"/>
    <w:rsid w:val="00056A4F"/>
    <w:rsid w:val="00060E79"/>
    <w:rsid w:val="00064A61"/>
    <w:rsid w:val="00065337"/>
    <w:rsid w:val="00065A5B"/>
    <w:rsid w:val="00065F34"/>
    <w:rsid w:val="00066634"/>
    <w:rsid w:val="0006686D"/>
    <w:rsid w:val="00066FAD"/>
    <w:rsid w:val="00067112"/>
    <w:rsid w:val="0007086A"/>
    <w:rsid w:val="00076C2C"/>
    <w:rsid w:val="0007761D"/>
    <w:rsid w:val="00081CA6"/>
    <w:rsid w:val="00083EE9"/>
    <w:rsid w:val="0008531E"/>
    <w:rsid w:val="00093B44"/>
    <w:rsid w:val="00093CD2"/>
    <w:rsid w:val="000942BD"/>
    <w:rsid w:val="00096709"/>
    <w:rsid w:val="000A33E0"/>
    <w:rsid w:val="000A3C26"/>
    <w:rsid w:val="000A4262"/>
    <w:rsid w:val="000A51F5"/>
    <w:rsid w:val="000B020C"/>
    <w:rsid w:val="000B3612"/>
    <w:rsid w:val="000C01D5"/>
    <w:rsid w:val="000C1B5A"/>
    <w:rsid w:val="000C6CB0"/>
    <w:rsid w:val="000C7553"/>
    <w:rsid w:val="000D07CE"/>
    <w:rsid w:val="000D41E4"/>
    <w:rsid w:val="000D4294"/>
    <w:rsid w:val="000D4C61"/>
    <w:rsid w:val="000D5FCE"/>
    <w:rsid w:val="000E19AC"/>
    <w:rsid w:val="000E2699"/>
    <w:rsid w:val="000E2A69"/>
    <w:rsid w:val="000E3A7C"/>
    <w:rsid w:val="000E4044"/>
    <w:rsid w:val="000E6685"/>
    <w:rsid w:val="000F040C"/>
    <w:rsid w:val="000F0D4C"/>
    <w:rsid w:val="000F1C85"/>
    <w:rsid w:val="000F2149"/>
    <w:rsid w:val="000F5DF2"/>
    <w:rsid w:val="000F5E8B"/>
    <w:rsid w:val="00101712"/>
    <w:rsid w:val="00102644"/>
    <w:rsid w:val="001028D7"/>
    <w:rsid w:val="00102EE6"/>
    <w:rsid w:val="001044C1"/>
    <w:rsid w:val="001055B6"/>
    <w:rsid w:val="001155DC"/>
    <w:rsid w:val="00116BD0"/>
    <w:rsid w:val="00117FC8"/>
    <w:rsid w:val="0012250B"/>
    <w:rsid w:val="0012271D"/>
    <w:rsid w:val="00123BD4"/>
    <w:rsid w:val="00125772"/>
    <w:rsid w:val="00130724"/>
    <w:rsid w:val="001318EF"/>
    <w:rsid w:val="00131EE2"/>
    <w:rsid w:val="001344E9"/>
    <w:rsid w:val="001348D4"/>
    <w:rsid w:val="00137ABF"/>
    <w:rsid w:val="00137F98"/>
    <w:rsid w:val="001420A0"/>
    <w:rsid w:val="001444E6"/>
    <w:rsid w:val="00145010"/>
    <w:rsid w:val="0014501E"/>
    <w:rsid w:val="0015022E"/>
    <w:rsid w:val="00150B05"/>
    <w:rsid w:val="001539D4"/>
    <w:rsid w:val="00154D7E"/>
    <w:rsid w:val="001558D6"/>
    <w:rsid w:val="00157A94"/>
    <w:rsid w:val="001606F2"/>
    <w:rsid w:val="0016257E"/>
    <w:rsid w:val="0016285D"/>
    <w:rsid w:val="00163B4F"/>
    <w:rsid w:val="00165852"/>
    <w:rsid w:val="00165EF8"/>
    <w:rsid w:val="00165F04"/>
    <w:rsid w:val="00170478"/>
    <w:rsid w:val="001704D4"/>
    <w:rsid w:val="00170734"/>
    <w:rsid w:val="00170785"/>
    <w:rsid w:val="00170FD5"/>
    <w:rsid w:val="0017181B"/>
    <w:rsid w:val="00173C3A"/>
    <w:rsid w:val="001742DA"/>
    <w:rsid w:val="0017650A"/>
    <w:rsid w:val="00181348"/>
    <w:rsid w:val="00182430"/>
    <w:rsid w:val="00186235"/>
    <w:rsid w:val="00186E27"/>
    <w:rsid w:val="001908FC"/>
    <w:rsid w:val="001940A5"/>
    <w:rsid w:val="001945B0"/>
    <w:rsid w:val="00196EF3"/>
    <w:rsid w:val="001972CA"/>
    <w:rsid w:val="001A0980"/>
    <w:rsid w:val="001A15DF"/>
    <w:rsid w:val="001A2378"/>
    <w:rsid w:val="001A2EE2"/>
    <w:rsid w:val="001A3904"/>
    <w:rsid w:val="001A69AF"/>
    <w:rsid w:val="001A7E89"/>
    <w:rsid w:val="001B205F"/>
    <w:rsid w:val="001B2D42"/>
    <w:rsid w:val="001B5397"/>
    <w:rsid w:val="001C2D87"/>
    <w:rsid w:val="001C3E3E"/>
    <w:rsid w:val="001C4B53"/>
    <w:rsid w:val="001C569E"/>
    <w:rsid w:val="001C5C33"/>
    <w:rsid w:val="001D0574"/>
    <w:rsid w:val="001D2D11"/>
    <w:rsid w:val="001D4968"/>
    <w:rsid w:val="001D57B8"/>
    <w:rsid w:val="001E0C44"/>
    <w:rsid w:val="001E2AF8"/>
    <w:rsid w:val="001E360B"/>
    <w:rsid w:val="001F020E"/>
    <w:rsid w:val="001F0BDD"/>
    <w:rsid w:val="001F2251"/>
    <w:rsid w:val="001F2ADC"/>
    <w:rsid w:val="001F5D61"/>
    <w:rsid w:val="001F6A47"/>
    <w:rsid w:val="001F7414"/>
    <w:rsid w:val="001F7867"/>
    <w:rsid w:val="00200919"/>
    <w:rsid w:val="00202832"/>
    <w:rsid w:val="00203396"/>
    <w:rsid w:val="00203531"/>
    <w:rsid w:val="00205C65"/>
    <w:rsid w:val="0021058F"/>
    <w:rsid w:val="00211A36"/>
    <w:rsid w:val="00213962"/>
    <w:rsid w:val="002159B3"/>
    <w:rsid w:val="00216259"/>
    <w:rsid w:val="002201FE"/>
    <w:rsid w:val="00220672"/>
    <w:rsid w:val="00225FDA"/>
    <w:rsid w:val="00226A8B"/>
    <w:rsid w:val="002275C9"/>
    <w:rsid w:val="0023079F"/>
    <w:rsid w:val="00230EE4"/>
    <w:rsid w:val="002312D1"/>
    <w:rsid w:val="002323E1"/>
    <w:rsid w:val="00232DE9"/>
    <w:rsid w:val="00236BAA"/>
    <w:rsid w:val="002414AF"/>
    <w:rsid w:val="002429C9"/>
    <w:rsid w:val="00243E11"/>
    <w:rsid w:val="00244CE8"/>
    <w:rsid w:val="00245028"/>
    <w:rsid w:val="002455AB"/>
    <w:rsid w:val="0024792A"/>
    <w:rsid w:val="0025265D"/>
    <w:rsid w:val="0025387D"/>
    <w:rsid w:val="002565B5"/>
    <w:rsid w:val="002576C7"/>
    <w:rsid w:val="00260550"/>
    <w:rsid w:val="00262427"/>
    <w:rsid w:val="0026300C"/>
    <w:rsid w:val="00265BF9"/>
    <w:rsid w:val="00266983"/>
    <w:rsid w:val="00267118"/>
    <w:rsid w:val="002673EF"/>
    <w:rsid w:val="0027566D"/>
    <w:rsid w:val="002762DF"/>
    <w:rsid w:val="0027784F"/>
    <w:rsid w:val="002778CF"/>
    <w:rsid w:val="002839EC"/>
    <w:rsid w:val="00283BBB"/>
    <w:rsid w:val="00286E5F"/>
    <w:rsid w:val="00290336"/>
    <w:rsid w:val="00291132"/>
    <w:rsid w:val="002921ED"/>
    <w:rsid w:val="002925A3"/>
    <w:rsid w:val="0029379F"/>
    <w:rsid w:val="00295F70"/>
    <w:rsid w:val="00296693"/>
    <w:rsid w:val="002A0B74"/>
    <w:rsid w:val="002A0C2B"/>
    <w:rsid w:val="002A10C2"/>
    <w:rsid w:val="002A2D5F"/>
    <w:rsid w:val="002A5DD8"/>
    <w:rsid w:val="002A7008"/>
    <w:rsid w:val="002B0FA5"/>
    <w:rsid w:val="002B2899"/>
    <w:rsid w:val="002B4580"/>
    <w:rsid w:val="002B5AA8"/>
    <w:rsid w:val="002B5DD6"/>
    <w:rsid w:val="002C1566"/>
    <w:rsid w:val="002C2A43"/>
    <w:rsid w:val="002C73CB"/>
    <w:rsid w:val="002C7FBC"/>
    <w:rsid w:val="002D0740"/>
    <w:rsid w:val="002D1A55"/>
    <w:rsid w:val="002D47E3"/>
    <w:rsid w:val="002D4F40"/>
    <w:rsid w:val="002D733D"/>
    <w:rsid w:val="002E6EF3"/>
    <w:rsid w:val="002F03DF"/>
    <w:rsid w:val="002F3B90"/>
    <w:rsid w:val="002F4131"/>
    <w:rsid w:val="002F5B5C"/>
    <w:rsid w:val="003001A0"/>
    <w:rsid w:val="00301414"/>
    <w:rsid w:val="00303F91"/>
    <w:rsid w:val="00304CE7"/>
    <w:rsid w:val="003142FD"/>
    <w:rsid w:val="0031499A"/>
    <w:rsid w:val="003152E7"/>
    <w:rsid w:val="003223A1"/>
    <w:rsid w:val="00322D16"/>
    <w:rsid w:val="0032385F"/>
    <w:rsid w:val="00326695"/>
    <w:rsid w:val="003269EC"/>
    <w:rsid w:val="00326DBC"/>
    <w:rsid w:val="00327A9E"/>
    <w:rsid w:val="0033155C"/>
    <w:rsid w:val="0033221F"/>
    <w:rsid w:val="00335179"/>
    <w:rsid w:val="0033532E"/>
    <w:rsid w:val="00336CDB"/>
    <w:rsid w:val="003403A4"/>
    <w:rsid w:val="0034445B"/>
    <w:rsid w:val="0035007F"/>
    <w:rsid w:val="00350EB3"/>
    <w:rsid w:val="00353F89"/>
    <w:rsid w:val="00360C27"/>
    <w:rsid w:val="00361D52"/>
    <w:rsid w:val="003633D5"/>
    <w:rsid w:val="00365533"/>
    <w:rsid w:val="00365995"/>
    <w:rsid w:val="00370287"/>
    <w:rsid w:val="00374D47"/>
    <w:rsid w:val="00376622"/>
    <w:rsid w:val="0038102C"/>
    <w:rsid w:val="00391510"/>
    <w:rsid w:val="003934DA"/>
    <w:rsid w:val="00396467"/>
    <w:rsid w:val="003A1A8F"/>
    <w:rsid w:val="003A66CD"/>
    <w:rsid w:val="003A692D"/>
    <w:rsid w:val="003A7178"/>
    <w:rsid w:val="003B02DD"/>
    <w:rsid w:val="003B1E8A"/>
    <w:rsid w:val="003B3E06"/>
    <w:rsid w:val="003B47BF"/>
    <w:rsid w:val="003B6009"/>
    <w:rsid w:val="003B6BDF"/>
    <w:rsid w:val="003C516E"/>
    <w:rsid w:val="003C7D70"/>
    <w:rsid w:val="003D2380"/>
    <w:rsid w:val="003D4833"/>
    <w:rsid w:val="003D560B"/>
    <w:rsid w:val="003D5C23"/>
    <w:rsid w:val="003D6764"/>
    <w:rsid w:val="003E068F"/>
    <w:rsid w:val="003E2E8C"/>
    <w:rsid w:val="003F4C48"/>
    <w:rsid w:val="003F5641"/>
    <w:rsid w:val="004009B2"/>
    <w:rsid w:val="00401A55"/>
    <w:rsid w:val="00402EDD"/>
    <w:rsid w:val="00402F4C"/>
    <w:rsid w:val="00402F56"/>
    <w:rsid w:val="00405057"/>
    <w:rsid w:val="004066FF"/>
    <w:rsid w:val="00406DA6"/>
    <w:rsid w:val="00406EEB"/>
    <w:rsid w:val="00411B81"/>
    <w:rsid w:val="004121C4"/>
    <w:rsid w:val="00413369"/>
    <w:rsid w:val="0041369B"/>
    <w:rsid w:val="0041589A"/>
    <w:rsid w:val="00417D11"/>
    <w:rsid w:val="00421363"/>
    <w:rsid w:val="004260B5"/>
    <w:rsid w:val="00426BA6"/>
    <w:rsid w:val="00427C3D"/>
    <w:rsid w:val="00430CFE"/>
    <w:rsid w:val="00431C66"/>
    <w:rsid w:val="0043558A"/>
    <w:rsid w:val="00437891"/>
    <w:rsid w:val="00441637"/>
    <w:rsid w:val="0044183F"/>
    <w:rsid w:val="00441BF3"/>
    <w:rsid w:val="0044356A"/>
    <w:rsid w:val="0044382B"/>
    <w:rsid w:val="004442C9"/>
    <w:rsid w:val="004445FC"/>
    <w:rsid w:val="00444716"/>
    <w:rsid w:val="004449F7"/>
    <w:rsid w:val="00444E94"/>
    <w:rsid w:val="00447B88"/>
    <w:rsid w:val="00450EC7"/>
    <w:rsid w:val="00451A3D"/>
    <w:rsid w:val="004521A1"/>
    <w:rsid w:val="004529D5"/>
    <w:rsid w:val="004531DA"/>
    <w:rsid w:val="00454044"/>
    <w:rsid w:val="004544CC"/>
    <w:rsid w:val="00456C1E"/>
    <w:rsid w:val="00456C99"/>
    <w:rsid w:val="0045730A"/>
    <w:rsid w:val="00463304"/>
    <w:rsid w:val="00465D66"/>
    <w:rsid w:val="004672C8"/>
    <w:rsid w:val="00472D9B"/>
    <w:rsid w:val="0047442B"/>
    <w:rsid w:val="0047479A"/>
    <w:rsid w:val="00475ACE"/>
    <w:rsid w:val="004800BF"/>
    <w:rsid w:val="00480C0B"/>
    <w:rsid w:val="0048479F"/>
    <w:rsid w:val="00486A16"/>
    <w:rsid w:val="004900A2"/>
    <w:rsid w:val="004905F4"/>
    <w:rsid w:val="0049252A"/>
    <w:rsid w:val="00492829"/>
    <w:rsid w:val="00493027"/>
    <w:rsid w:val="004A1724"/>
    <w:rsid w:val="004A263E"/>
    <w:rsid w:val="004B1E58"/>
    <w:rsid w:val="004B20F5"/>
    <w:rsid w:val="004B213F"/>
    <w:rsid w:val="004B4A16"/>
    <w:rsid w:val="004B4B2F"/>
    <w:rsid w:val="004B60BF"/>
    <w:rsid w:val="004B72BC"/>
    <w:rsid w:val="004C1036"/>
    <w:rsid w:val="004C5E92"/>
    <w:rsid w:val="004C7A6B"/>
    <w:rsid w:val="004D4988"/>
    <w:rsid w:val="004D5817"/>
    <w:rsid w:val="004D6542"/>
    <w:rsid w:val="004E01BF"/>
    <w:rsid w:val="004E0812"/>
    <w:rsid w:val="004E1047"/>
    <w:rsid w:val="004E2AC2"/>
    <w:rsid w:val="004E3E43"/>
    <w:rsid w:val="004E5AB0"/>
    <w:rsid w:val="004E5EE5"/>
    <w:rsid w:val="004F3696"/>
    <w:rsid w:val="004F3DF9"/>
    <w:rsid w:val="004F476D"/>
    <w:rsid w:val="004F6599"/>
    <w:rsid w:val="004F7B65"/>
    <w:rsid w:val="00502166"/>
    <w:rsid w:val="0050372C"/>
    <w:rsid w:val="00503F67"/>
    <w:rsid w:val="00505650"/>
    <w:rsid w:val="00505E24"/>
    <w:rsid w:val="00511793"/>
    <w:rsid w:val="0051477F"/>
    <w:rsid w:val="005147ED"/>
    <w:rsid w:val="00515F40"/>
    <w:rsid w:val="00516047"/>
    <w:rsid w:val="00516A4D"/>
    <w:rsid w:val="00520B30"/>
    <w:rsid w:val="00525957"/>
    <w:rsid w:val="00525CA1"/>
    <w:rsid w:val="00525DC4"/>
    <w:rsid w:val="0052723A"/>
    <w:rsid w:val="00527E2E"/>
    <w:rsid w:val="005301F5"/>
    <w:rsid w:val="00533DE0"/>
    <w:rsid w:val="0053460A"/>
    <w:rsid w:val="00537F54"/>
    <w:rsid w:val="005427B9"/>
    <w:rsid w:val="0054310A"/>
    <w:rsid w:val="00543EEB"/>
    <w:rsid w:val="00544E37"/>
    <w:rsid w:val="005455AC"/>
    <w:rsid w:val="00550DEE"/>
    <w:rsid w:val="0055445A"/>
    <w:rsid w:val="00554C25"/>
    <w:rsid w:val="00555965"/>
    <w:rsid w:val="005570FD"/>
    <w:rsid w:val="00557B05"/>
    <w:rsid w:val="005604E3"/>
    <w:rsid w:val="00560FBC"/>
    <w:rsid w:val="0056152E"/>
    <w:rsid w:val="005618F4"/>
    <w:rsid w:val="00563297"/>
    <w:rsid w:val="00563974"/>
    <w:rsid w:val="00564F74"/>
    <w:rsid w:val="00570568"/>
    <w:rsid w:val="00572C91"/>
    <w:rsid w:val="00574175"/>
    <w:rsid w:val="00574C96"/>
    <w:rsid w:val="005760DB"/>
    <w:rsid w:val="00582E40"/>
    <w:rsid w:val="00585654"/>
    <w:rsid w:val="00586A06"/>
    <w:rsid w:val="00587145"/>
    <w:rsid w:val="00587A2A"/>
    <w:rsid w:val="00591EC4"/>
    <w:rsid w:val="0059425C"/>
    <w:rsid w:val="00594FF1"/>
    <w:rsid w:val="005954BF"/>
    <w:rsid w:val="00596D8A"/>
    <w:rsid w:val="00596EE8"/>
    <w:rsid w:val="005A0778"/>
    <w:rsid w:val="005A5656"/>
    <w:rsid w:val="005B283F"/>
    <w:rsid w:val="005B320C"/>
    <w:rsid w:val="005C0C7B"/>
    <w:rsid w:val="005C1289"/>
    <w:rsid w:val="005C3DB1"/>
    <w:rsid w:val="005C4ED6"/>
    <w:rsid w:val="005C6191"/>
    <w:rsid w:val="005C6220"/>
    <w:rsid w:val="005C7452"/>
    <w:rsid w:val="005C7B7C"/>
    <w:rsid w:val="005D0E80"/>
    <w:rsid w:val="005D1948"/>
    <w:rsid w:val="005D2078"/>
    <w:rsid w:val="005D2C70"/>
    <w:rsid w:val="005D3647"/>
    <w:rsid w:val="005D57A2"/>
    <w:rsid w:val="005D7059"/>
    <w:rsid w:val="005E0783"/>
    <w:rsid w:val="005E5E9C"/>
    <w:rsid w:val="005E69A7"/>
    <w:rsid w:val="005E7D5D"/>
    <w:rsid w:val="005F19A7"/>
    <w:rsid w:val="005F2648"/>
    <w:rsid w:val="005F46C6"/>
    <w:rsid w:val="005F4759"/>
    <w:rsid w:val="005F5A71"/>
    <w:rsid w:val="005F7613"/>
    <w:rsid w:val="005F7BFF"/>
    <w:rsid w:val="00600330"/>
    <w:rsid w:val="006006EA"/>
    <w:rsid w:val="00600889"/>
    <w:rsid w:val="00602F1F"/>
    <w:rsid w:val="006045C7"/>
    <w:rsid w:val="00604877"/>
    <w:rsid w:val="00604A5E"/>
    <w:rsid w:val="00605BDC"/>
    <w:rsid w:val="006074F5"/>
    <w:rsid w:val="00611282"/>
    <w:rsid w:val="0061245B"/>
    <w:rsid w:val="00613F48"/>
    <w:rsid w:val="0061433F"/>
    <w:rsid w:val="00616286"/>
    <w:rsid w:val="006175D5"/>
    <w:rsid w:val="00620571"/>
    <w:rsid w:val="006221F6"/>
    <w:rsid w:val="00625437"/>
    <w:rsid w:val="0062589A"/>
    <w:rsid w:val="00625DD9"/>
    <w:rsid w:val="006273DA"/>
    <w:rsid w:val="00627E8A"/>
    <w:rsid w:val="006300F3"/>
    <w:rsid w:val="006337F7"/>
    <w:rsid w:val="00633A44"/>
    <w:rsid w:val="006365A4"/>
    <w:rsid w:val="00636CB4"/>
    <w:rsid w:val="00636D59"/>
    <w:rsid w:val="00637FD9"/>
    <w:rsid w:val="00641AB9"/>
    <w:rsid w:val="00641F8C"/>
    <w:rsid w:val="00643934"/>
    <w:rsid w:val="00644815"/>
    <w:rsid w:val="00645AD8"/>
    <w:rsid w:val="00654047"/>
    <w:rsid w:val="006543FD"/>
    <w:rsid w:val="00656237"/>
    <w:rsid w:val="006626F6"/>
    <w:rsid w:val="00662870"/>
    <w:rsid w:val="006638E2"/>
    <w:rsid w:val="00663D28"/>
    <w:rsid w:val="00664690"/>
    <w:rsid w:val="0067077F"/>
    <w:rsid w:val="006721EA"/>
    <w:rsid w:val="00673D32"/>
    <w:rsid w:val="006741D0"/>
    <w:rsid w:val="00675CB6"/>
    <w:rsid w:val="006769EA"/>
    <w:rsid w:val="00681632"/>
    <w:rsid w:val="0068167F"/>
    <w:rsid w:val="00683EDF"/>
    <w:rsid w:val="00685181"/>
    <w:rsid w:val="006915A2"/>
    <w:rsid w:val="0069356C"/>
    <w:rsid w:val="00693753"/>
    <w:rsid w:val="00693F93"/>
    <w:rsid w:val="00694E55"/>
    <w:rsid w:val="0069528B"/>
    <w:rsid w:val="006957A1"/>
    <w:rsid w:val="0069673B"/>
    <w:rsid w:val="00697D24"/>
    <w:rsid w:val="006A02BF"/>
    <w:rsid w:val="006A4CC3"/>
    <w:rsid w:val="006B379C"/>
    <w:rsid w:val="006B429E"/>
    <w:rsid w:val="006B43C3"/>
    <w:rsid w:val="006B6E4C"/>
    <w:rsid w:val="006B6F91"/>
    <w:rsid w:val="006B737A"/>
    <w:rsid w:val="006C4687"/>
    <w:rsid w:val="006C55F3"/>
    <w:rsid w:val="006C6226"/>
    <w:rsid w:val="006C7949"/>
    <w:rsid w:val="006C7E50"/>
    <w:rsid w:val="006D7653"/>
    <w:rsid w:val="006D79B3"/>
    <w:rsid w:val="006E0BFF"/>
    <w:rsid w:val="006E7113"/>
    <w:rsid w:val="006E7823"/>
    <w:rsid w:val="006F1EDA"/>
    <w:rsid w:val="006F25AC"/>
    <w:rsid w:val="006F67D8"/>
    <w:rsid w:val="006F695F"/>
    <w:rsid w:val="006F79B9"/>
    <w:rsid w:val="00700567"/>
    <w:rsid w:val="00701F29"/>
    <w:rsid w:val="0070224D"/>
    <w:rsid w:val="00707555"/>
    <w:rsid w:val="00710C80"/>
    <w:rsid w:val="00711842"/>
    <w:rsid w:val="00720AFF"/>
    <w:rsid w:val="00722F82"/>
    <w:rsid w:val="00725714"/>
    <w:rsid w:val="00725F00"/>
    <w:rsid w:val="00725F28"/>
    <w:rsid w:val="00733B16"/>
    <w:rsid w:val="00736968"/>
    <w:rsid w:val="007375C3"/>
    <w:rsid w:val="007421BF"/>
    <w:rsid w:val="007435CB"/>
    <w:rsid w:val="0074371D"/>
    <w:rsid w:val="00745008"/>
    <w:rsid w:val="007518DE"/>
    <w:rsid w:val="0075749E"/>
    <w:rsid w:val="007620C4"/>
    <w:rsid w:val="00762BDD"/>
    <w:rsid w:val="007631DB"/>
    <w:rsid w:val="00764DC5"/>
    <w:rsid w:val="0077026D"/>
    <w:rsid w:val="007716E1"/>
    <w:rsid w:val="00771B5B"/>
    <w:rsid w:val="00774512"/>
    <w:rsid w:val="00776500"/>
    <w:rsid w:val="007812D4"/>
    <w:rsid w:val="00781917"/>
    <w:rsid w:val="00784974"/>
    <w:rsid w:val="0078793A"/>
    <w:rsid w:val="00791532"/>
    <w:rsid w:val="00791D75"/>
    <w:rsid w:val="00793764"/>
    <w:rsid w:val="00795AEA"/>
    <w:rsid w:val="007A0C97"/>
    <w:rsid w:val="007A59F9"/>
    <w:rsid w:val="007A6483"/>
    <w:rsid w:val="007A6794"/>
    <w:rsid w:val="007A7A07"/>
    <w:rsid w:val="007B00FD"/>
    <w:rsid w:val="007B0DCD"/>
    <w:rsid w:val="007B24F0"/>
    <w:rsid w:val="007B59A2"/>
    <w:rsid w:val="007B71D7"/>
    <w:rsid w:val="007C1C90"/>
    <w:rsid w:val="007C4E86"/>
    <w:rsid w:val="007C5403"/>
    <w:rsid w:val="007C58C8"/>
    <w:rsid w:val="007C705C"/>
    <w:rsid w:val="007C7D28"/>
    <w:rsid w:val="007C7F16"/>
    <w:rsid w:val="007D16F1"/>
    <w:rsid w:val="007D6CB2"/>
    <w:rsid w:val="007E0368"/>
    <w:rsid w:val="007E28A4"/>
    <w:rsid w:val="007E66D7"/>
    <w:rsid w:val="007E729B"/>
    <w:rsid w:val="007F2295"/>
    <w:rsid w:val="007F2420"/>
    <w:rsid w:val="007F24F0"/>
    <w:rsid w:val="007F3356"/>
    <w:rsid w:val="007F3419"/>
    <w:rsid w:val="007F3FB3"/>
    <w:rsid w:val="007F648A"/>
    <w:rsid w:val="007F6A0F"/>
    <w:rsid w:val="007F6D69"/>
    <w:rsid w:val="007F740E"/>
    <w:rsid w:val="0080073E"/>
    <w:rsid w:val="00801614"/>
    <w:rsid w:val="00801F5B"/>
    <w:rsid w:val="008036EC"/>
    <w:rsid w:val="00805B1A"/>
    <w:rsid w:val="00806A15"/>
    <w:rsid w:val="00810884"/>
    <w:rsid w:val="008125CE"/>
    <w:rsid w:val="008134F7"/>
    <w:rsid w:val="00813E7A"/>
    <w:rsid w:val="00814D31"/>
    <w:rsid w:val="00816009"/>
    <w:rsid w:val="008222AE"/>
    <w:rsid w:val="00824008"/>
    <w:rsid w:val="00824837"/>
    <w:rsid w:val="008267F2"/>
    <w:rsid w:val="00830306"/>
    <w:rsid w:val="00830EC6"/>
    <w:rsid w:val="00831353"/>
    <w:rsid w:val="00835544"/>
    <w:rsid w:val="00837EF7"/>
    <w:rsid w:val="00840F76"/>
    <w:rsid w:val="008438D0"/>
    <w:rsid w:val="0084392D"/>
    <w:rsid w:val="00844883"/>
    <w:rsid w:val="008466EA"/>
    <w:rsid w:val="00846FBC"/>
    <w:rsid w:val="0085006D"/>
    <w:rsid w:val="00853083"/>
    <w:rsid w:val="008531A4"/>
    <w:rsid w:val="0085581F"/>
    <w:rsid w:val="00857169"/>
    <w:rsid w:val="008601CD"/>
    <w:rsid w:val="00862684"/>
    <w:rsid w:val="00863827"/>
    <w:rsid w:val="00863A63"/>
    <w:rsid w:val="008651AD"/>
    <w:rsid w:val="008715BC"/>
    <w:rsid w:val="00871B71"/>
    <w:rsid w:val="00875F2F"/>
    <w:rsid w:val="00880C3E"/>
    <w:rsid w:val="00881693"/>
    <w:rsid w:val="00881788"/>
    <w:rsid w:val="008833A3"/>
    <w:rsid w:val="00884525"/>
    <w:rsid w:val="00884F70"/>
    <w:rsid w:val="008865B8"/>
    <w:rsid w:val="008870A5"/>
    <w:rsid w:val="00887D29"/>
    <w:rsid w:val="00891F1E"/>
    <w:rsid w:val="00892E85"/>
    <w:rsid w:val="00893915"/>
    <w:rsid w:val="00896A97"/>
    <w:rsid w:val="0089745B"/>
    <w:rsid w:val="008976A6"/>
    <w:rsid w:val="008A0C65"/>
    <w:rsid w:val="008A1FAF"/>
    <w:rsid w:val="008A29D5"/>
    <w:rsid w:val="008A4B0F"/>
    <w:rsid w:val="008A4C65"/>
    <w:rsid w:val="008A5A9A"/>
    <w:rsid w:val="008A76BA"/>
    <w:rsid w:val="008A7869"/>
    <w:rsid w:val="008B05B1"/>
    <w:rsid w:val="008B235B"/>
    <w:rsid w:val="008B426E"/>
    <w:rsid w:val="008B6829"/>
    <w:rsid w:val="008B6CD0"/>
    <w:rsid w:val="008C0E34"/>
    <w:rsid w:val="008C1907"/>
    <w:rsid w:val="008C1ABA"/>
    <w:rsid w:val="008C3AA7"/>
    <w:rsid w:val="008C3BA9"/>
    <w:rsid w:val="008C4832"/>
    <w:rsid w:val="008C5114"/>
    <w:rsid w:val="008C539E"/>
    <w:rsid w:val="008C7BA3"/>
    <w:rsid w:val="008D63A5"/>
    <w:rsid w:val="008E1434"/>
    <w:rsid w:val="008E15C5"/>
    <w:rsid w:val="008E3C02"/>
    <w:rsid w:val="008E435F"/>
    <w:rsid w:val="008E6517"/>
    <w:rsid w:val="008F2C50"/>
    <w:rsid w:val="008F3C7D"/>
    <w:rsid w:val="008F3E88"/>
    <w:rsid w:val="008F4292"/>
    <w:rsid w:val="008F56BA"/>
    <w:rsid w:val="00906ED2"/>
    <w:rsid w:val="00907677"/>
    <w:rsid w:val="00907BC3"/>
    <w:rsid w:val="00914B1E"/>
    <w:rsid w:val="00915705"/>
    <w:rsid w:val="0092545C"/>
    <w:rsid w:val="009262D4"/>
    <w:rsid w:val="00931435"/>
    <w:rsid w:val="00935ED2"/>
    <w:rsid w:val="009408D0"/>
    <w:rsid w:val="00941E04"/>
    <w:rsid w:val="009437BE"/>
    <w:rsid w:val="0094385A"/>
    <w:rsid w:val="00945502"/>
    <w:rsid w:val="009467ED"/>
    <w:rsid w:val="00951EC2"/>
    <w:rsid w:val="00952AC9"/>
    <w:rsid w:val="00953358"/>
    <w:rsid w:val="00953BB2"/>
    <w:rsid w:val="009542EB"/>
    <w:rsid w:val="00956E1E"/>
    <w:rsid w:val="00961A78"/>
    <w:rsid w:val="00964DE7"/>
    <w:rsid w:val="00965227"/>
    <w:rsid w:val="00965E05"/>
    <w:rsid w:val="009679B5"/>
    <w:rsid w:val="0097261E"/>
    <w:rsid w:val="00972B4E"/>
    <w:rsid w:val="00974800"/>
    <w:rsid w:val="00975F96"/>
    <w:rsid w:val="00977C54"/>
    <w:rsid w:val="00977E69"/>
    <w:rsid w:val="00982C9B"/>
    <w:rsid w:val="00982D8D"/>
    <w:rsid w:val="0098396A"/>
    <w:rsid w:val="00983C85"/>
    <w:rsid w:val="009844F1"/>
    <w:rsid w:val="00984B96"/>
    <w:rsid w:val="00986485"/>
    <w:rsid w:val="00986C0F"/>
    <w:rsid w:val="00987FF9"/>
    <w:rsid w:val="00995B51"/>
    <w:rsid w:val="009A106A"/>
    <w:rsid w:val="009A37F4"/>
    <w:rsid w:val="009A4E34"/>
    <w:rsid w:val="009A5E75"/>
    <w:rsid w:val="009A71F9"/>
    <w:rsid w:val="009A77B9"/>
    <w:rsid w:val="009B0017"/>
    <w:rsid w:val="009B2B58"/>
    <w:rsid w:val="009B2C60"/>
    <w:rsid w:val="009B48DC"/>
    <w:rsid w:val="009B5CCA"/>
    <w:rsid w:val="009C3378"/>
    <w:rsid w:val="009C4DCB"/>
    <w:rsid w:val="009D2EC6"/>
    <w:rsid w:val="009D3ABE"/>
    <w:rsid w:val="009E05BC"/>
    <w:rsid w:val="009E1038"/>
    <w:rsid w:val="009E2755"/>
    <w:rsid w:val="009E591A"/>
    <w:rsid w:val="009E65A5"/>
    <w:rsid w:val="009E68A7"/>
    <w:rsid w:val="009E7566"/>
    <w:rsid w:val="009F1839"/>
    <w:rsid w:val="009F234A"/>
    <w:rsid w:val="009F2DCF"/>
    <w:rsid w:val="009F372F"/>
    <w:rsid w:val="009F53FC"/>
    <w:rsid w:val="009F63C4"/>
    <w:rsid w:val="009F6523"/>
    <w:rsid w:val="009F7393"/>
    <w:rsid w:val="00A04293"/>
    <w:rsid w:val="00A108DA"/>
    <w:rsid w:val="00A12368"/>
    <w:rsid w:val="00A1337E"/>
    <w:rsid w:val="00A15FCE"/>
    <w:rsid w:val="00A168B8"/>
    <w:rsid w:val="00A21EF4"/>
    <w:rsid w:val="00A2224A"/>
    <w:rsid w:val="00A31073"/>
    <w:rsid w:val="00A32AD6"/>
    <w:rsid w:val="00A338A7"/>
    <w:rsid w:val="00A3412C"/>
    <w:rsid w:val="00A35A0D"/>
    <w:rsid w:val="00A36B97"/>
    <w:rsid w:val="00A43147"/>
    <w:rsid w:val="00A433E8"/>
    <w:rsid w:val="00A45A28"/>
    <w:rsid w:val="00A45A5C"/>
    <w:rsid w:val="00A45B21"/>
    <w:rsid w:val="00A47207"/>
    <w:rsid w:val="00A473AD"/>
    <w:rsid w:val="00A474A8"/>
    <w:rsid w:val="00A50A52"/>
    <w:rsid w:val="00A50A78"/>
    <w:rsid w:val="00A51373"/>
    <w:rsid w:val="00A526C2"/>
    <w:rsid w:val="00A53E96"/>
    <w:rsid w:val="00A60F9C"/>
    <w:rsid w:val="00A6130B"/>
    <w:rsid w:val="00A61EEF"/>
    <w:rsid w:val="00A63582"/>
    <w:rsid w:val="00A6475F"/>
    <w:rsid w:val="00A6526C"/>
    <w:rsid w:val="00A6778D"/>
    <w:rsid w:val="00A72034"/>
    <w:rsid w:val="00A73517"/>
    <w:rsid w:val="00A73984"/>
    <w:rsid w:val="00A75A03"/>
    <w:rsid w:val="00A77538"/>
    <w:rsid w:val="00A82704"/>
    <w:rsid w:val="00A8474A"/>
    <w:rsid w:val="00A87E89"/>
    <w:rsid w:val="00A94313"/>
    <w:rsid w:val="00A952D6"/>
    <w:rsid w:val="00AA0C60"/>
    <w:rsid w:val="00AA2C8A"/>
    <w:rsid w:val="00AA3E3B"/>
    <w:rsid w:val="00AA4F6C"/>
    <w:rsid w:val="00AA5BF8"/>
    <w:rsid w:val="00AA61A4"/>
    <w:rsid w:val="00AA74C3"/>
    <w:rsid w:val="00AA7F0C"/>
    <w:rsid w:val="00AB12CA"/>
    <w:rsid w:val="00AB17B6"/>
    <w:rsid w:val="00AB2B03"/>
    <w:rsid w:val="00AB4D4B"/>
    <w:rsid w:val="00AB4FA5"/>
    <w:rsid w:val="00AB6F60"/>
    <w:rsid w:val="00AC4CA8"/>
    <w:rsid w:val="00AC5446"/>
    <w:rsid w:val="00AC5E31"/>
    <w:rsid w:val="00AC73E0"/>
    <w:rsid w:val="00AD0F48"/>
    <w:rsid w:val="00AD160E"/>
    <w:rsid w:val="00AD3DE8"/>
    <w:rsid w:val="00AD76D0"/>
    <w:rsid w:val="00AE08BE"/>
    <w:rsid w:val="00AE0BBA"/>
    <w:rsid w:val="00AE4BCD"/>
    <w:rsid w:val="00AE5827"/>
    <w:rsid w:val="00AE5B15"/>
    <w:rsid w:val="00AE75A7"/>
    <w:rsid w:val="00AF1792"/>
    <w:rsid w:val="00AF258F"/>
    <w:rsid w:val="00AF58B0"/>
    <w:rsid w:val="00B008AE"/>
    <w:rsid w:val="00B00A61"/>
    <w:rsid w:val="00B015EC"/>
    <w:rsid w:val="00B01FED"/>
    <w:rsid w:val="00B0308B"/>
    <w:rsid w:val="00B06989"/>
    <w:rsid w:val="00B06AFB"/>
    <w:rsid w:val="00B06DCA"/>
    <w:rsid w:val="00B06FFA"/>
    <w:rsid w:val="00B103B6"/>
    <w:rsid w:val="00B11802"/>
    <w:rsid w:val="00B12154"/>
    <w:rsid w:val="00B15153"/>
    <w:rsid w:val="00B15271"/>
    <w:rsid w:val="00B15741"/>
    <w:rsid w:val="00B20B92"/>
    <w:rsid w:val="00B2244D"/>
    <w:rsid w:val="00B238A8"/>
    <w:rsid w:val="00B26C9D"/>
    <w:rsid w:val="00B30678"/>
    <w:rsid w:val="00B3068D"/>
    <w:rsid w:val="00B339F1"/>
    <w:rsid w:val="00B33DAC"/>
    <w:rsid w:val="00B34E31"/>
    <w:rsid w:val="00B35034"/>
    <w:rsid w:val="00B35918"/>
    <w:rsid w:val="00B36578"/>
    <w:rsid w:val="00B36A73"/>
    <w:rsid w:val="00B40479"/>
    <w:rsid w:val="00B42F5F"/>
    <w:rsid w:val="00B431C1"/>
    <w:rsid w:val="00B47473"/>
    <w:rsid w:val="00B521DE"/>
    <w:rsid w:val="00B5251C"/>
    <w:rsid w:val="00B52569"/>
    <w:rsid w:val="00B537A3"/>
    <w:rsid w:val="00B53923"/>
    <w:rsid w:val="00B53D7C"/>
    <w:rsid w:val="00B5436C"/>
    <w:rsid w:val="00B624A3"/>
    <w:rsid w:val="00B64B44"/>
    <w:rsid w:val="00B65538"/>
    <w:rsid w:val="00B65CBA"/>
    <w:rsid w:val="00B66C38"/>
    <w:rsid w:val="00B70176"/>
    <w:rsid w:val="00B70684"/>
    <w:rsid w:val="00B70B2E"/>
    <w:rsid w:val="00B744F2"/>
    <w:rsid w:val="00B76781"/>
    <w:rsid w:val="00B77699"/>
    <w:rsid w:val="00B803D3"/>
    <w:rsid w:val="00B80CF1"/>
    <w:rsid w:val="00B81357"/>
    <w:rsid w:val="00B81BD5"/>
    <w:rsid w:val="00B9046F"/>
    <w:rsid w:val="00B939C6"/>
    <w:rsid w:val="00B94228"/>
    <w:rsid w:val="00B94336"/>
    <w:rsid w:val="00B949CB"/>
    <w:rsid w:val="00B94B70"/>
    <w:rsid w:val="00B9678F"/>
    <w:rsid w:val="00B96C9B"/>
    <w:rsid w:val="00B96F8A"/>
    <w:rsid w:val="00B97532"/>
    <w:rsid w:val="00BA0D6A"/>
    <w:rsid w:val="00BA2D49"/>
    <w:rsid w:val="00BA5AD6"/>
    <w:rsid w:val="00BA7635"/>
    <w:rsid w:val="00BB13F5"/>
    <w:rsid w:val="00BB441A"/>
    <w:rsid w:val="00BB534F"/>
    <w:rsid w:val="00BC0902"/>
    <w:rsid w:val="00BC315A"/>
    <w:rsid w:val="00BC42BD"/>
    <w:rsid w:val="00BC5907"/>
    <w:rsid w:val="00BC5A13"/>
    <w:rsid w:val="00BC5F36"/>
    <w:rsid w:val="00BC7A5B"/>
    <w:rsid w:val="00BD2919"/>
    <w:rsid w:val="00BD29DF"/>
    <w:rsid w:val="00BD330D"/>
    <w:rsid w:val="00BD65CA"/>
    <w:rsid w:val="00BD66AF"/>
    <w:rsid w:val="00BD7355"/>
    <w:rsid w:val="00BE2C4D"/>
    <w:rsid w:val="00BE5465"/>
    <w:rsid w:val="00BE685C"/>
    <w:rsid w:val="00BF139D"/>
    <w:rsid w:val="00BF2ECD"/>
    <w:rsid w:val="00BF37E8"/>
    <w:rsid w:val="00BF40C4"/>
    <w:rsid w:val="00BF4510"/>
    <w:rsid w:val="00C007F5"/>
    <w:rsid w:val="00C01FC7"/>
    <w:rsid w:val="00C02D77"/>
    <w:rsid w:val="00C0616F"/>
    <w:rsid w:val="00C106D1"/>
    <w:rsid w:val="00C1095C"/>
    <w:rsid w:val="00C11C40"/>
    <w:rsid w:val="00C142B6"/>
    <w:rsid w:val="00C144DC"/>
    <w:rsid w:val="00C168E1"/>
    <w:rsid w:val="00C176D7"/>
    <w:rsid w:val="00C20214"/>
    <w:rsid w:val="00C21DFF"/>
    <w:rsid w:val="00C22EF3"/>
    <w:rsid w:val="00C2432F"/>
    <w:rsid w:val="00C256B5"/>
    <w:rsid w:val="00C275DD"/>
    <w:rsid w:val="00C305CA"/>
    <w:rsid w:val="00C323A2"/>
    <w:rsid w:val="00C32870"/>
    <w:rsid w:val="00C33309"/>
    <w:rsid w:val="00C33AAB"/>
    <w:rsid w:val="00C3668E"/>
    <w:rsid w:val="00C3686D"/>
    <w:rsid w:val="00C36F4F"/>
    <w:rsid w:val="00C40558"/>
    <w:rsid w:val="00C42041"/>
    <w:rsid w:val="00C42A07"/>
    <w:rsid w:val="00C44CD5"/>
    <w:rsid w:val="00C45490"/>
    <w:rsid w:val="00C46A38"/>
    <w:rsid w:val="00C4754A"/>
    <w:rsid w:val="00C536B4"/>
    <w:rsid w:val="00C53C6B"/>
    <w:rsid w:val="00C549A4"/>
    <w:rsid w:val="00C54BDD"/>
    <w:rsid w:val="00C55E11"/>
    <w:rsid w:val="00C57476"/>
    <w:rsid w:val="00C60139"/>
    <w:rsid w:val="00C61421"/>
    <w:rsid w:val="00C629BE"/>
    <w:rsid w:val="00C64060"/>
    <w:rsid w:val="00C640FF"/>
    <w:rsid w:val="00C65C46"/>
    <w:rsid w:val="00C67795"/>
    <w:rsid w:val="00C7031A"/>
    <w:rsid w:val="00C82226"/>
    <w:rsid w:val="00C8257D"/>
    <w:rsid w:val="00C82CF2"/>
    <w:rsid w:val="00C8597A"/>
    <w:rsid w:val="00C85CE7"/>
    <w:rsid w:val="00C96CDF"/>
    <w:rsid w:val="00CA3224"/>
    <w:rsid w:val="00CA3BE2"/>
    <w:rsid w:val="00CB0CDC"/>
    <w:rsid w:val="00CB162E"/>
    <w:rsid w:val="00CB1B05"/>
    <w:rsid w:val="00CB22BE"/>
    <w:rsid w:val="00CB66E8"/>
    <w:rsid w:val="00CB6E9E"/>
    <w:rsid w:val="00CB74F1"/>
    <w:rsid w:val="00CC333C"/>
    <w:rsid w:val="00CC3508"/>
    <w:rsid w:val="00CC375A"/>
    <w:rsid w:val="00CC430D"/>
    <w:rsid w:val="00CD0F36"/>
    <w:rsid w:val="00CD166D"/>
    <w:rsid w:val="00CD1D01"/>
    <w:rsid w:val="00CD4423"/>
    <w:rsid w:val="00CD4725"/>
    <w:rsid w:val="00CD5333"/>
    <w:rsid w:val="00CD5E78"/>
    <w:rsid w:val="00CD5EC4"/>
    <w:rsid w:val="00CD7B36"/>
    <w:rsid w:val="00CE07C9"/>
    <w:rsid w:val="00CE1216"/>
    <w:rsid w:val="00CE157F"/>
    <w:rsid w:val="00CE18D1"/>
    <w:rsid w:val="00CE39FF"/>
    <w:rsid w:val="00CF3A45"/>
    <w:rsid w:val="00CF7AD2"/>
    <w:rsid w:val="00D01514"/>
    <w:rsid w:val="00D03972"/>
    <w:rsid w:val="00D05188"/>
    <w:rsid w:val="00D05EF1"/>
    <w:rsid w:val="00D107DE"/>
    <w:rsid w:val="00D10848"/>
    <w:rsid w:val="00D12EF0"/>
    <w:rsid w:val="00D21BF5"/>
    <w:rsid w:val="00D23ACF"/>
    <w:rsid w:val="00D30052"/>
    <w:rsid w:val="00D31A28"/>
    <w:rsid w:val="00D31E46"/>
    <w:rsid w:val="00D355DC"/>
    <w:rsid w:val="00D402E7"/>
    <w:rsid w:val="00D4114E"/>
    <w:rsid w:val="00D44606"/>
    <w:rsid w:val="00D45B70"/>
    <w:rsid w:val="00D4671E"/>
    <w:rsid w:val="00D477BD"/>
    <w:rsid w:val="00D47C22"/>
    <w:rsid w:val="00D47DF1"/>
    <w:rsid w:val="00D47F3C"/>
    <w:rsid w:val="00D50F92"/>
    <w:rsid w:val="00D535F7"/>
    <w:rsid w:val="00D543E5"/>
    <w:rsid w:val="00D545FF"/>
    <w:rsid w:val="00D60C2D"/>
    <w:rsid w:val="00D66828"/>
    <w:rsid w:val="00D6702A"/>
    <w:rsid w:val="00D70ED4"/>
    <w:rsid w:val="00D70F85"/>
    <w:rsid w:val="00D71A2D"/>
    <w:rsid w:val="00D7608E"/>
    <w:rsid w:val="00D7666B"/>
    <w:rsid w:val="00D77F40"/>
    <w:rsid w:val="00D81535"/>
    <w:rsid w:val="00D82943"/>
    <w:rsid w:val="00D82C4E"/>
    <w:rsid w:val="00D8379C"/>
    <w:rsid w:val="00D85768"/>
    <w:rsid w:val="00D86595"/>
    <w:rsid w:val="00D8673E"/>
    <w:rsid w:val="00D8754D"/>
    <w:rsid w:val="00D9071F"/>
    <w:rsid w:val="00D90D2B"/>
    <w:rsid w:val="00D943DF"/>
    <w:rsid w:val="00D95394"/>
    <w:rsid w:val="00D9673E"/>
    <w:rsid w:val="00DA0BB6"/>
    <w:rsid w:val="00DA10B9"/>
    <w:rsid w:val="00DA20C0"/>
    <w:rsid w:val="00DA2B37"/>
    <w:rsid w:val="00DA4588"/>
    <w:rsid w:val="00DA5C46"/>
    <w:rsid w:val="00DA7968"/>
    <w:rsid w:val="00DB0E10"/>
    <w:rsid w:val="00DB5014"/>
    <w:rsid w:val="00DB739F"/>
    <w:rsid w:val="00DC20AA"/>
    <w:rsid w:val="00DC36AC"/>
    <w:rsid w:val="00DC371E"/>
    <w:rsid w:val="00DC593B"/>
    <w:rsid w:val="00DC655D"/>
    <w:rsid w:val="00DC750F"/>
    <w:rsid w:val="00DC7778"/>
    <w:rsid w:val="00DC779F"/>
    <w:rsid w:val="00DD0EC1"/>
    <w:rsid w:val="00DD1461"/>
    <w:rsid w:val="00DD33B4"/>
    <w:rsid w:val="00DD4D54"/>
    <w:rsid w:val="00DD63A5"/>
    <w:rsid w:val="00DE0890"/>
    <w:rsid w:val="00DE123D"/>
    <w:rsid w:val="00DE27CD"/>
    <w:rsid w:val="00DE3108"/>
    <w:rsid w:val="00DE3A2E"/>
    <w:rsid w:val="00DE5101"/>
    <w:rsid w:val="00DE6608"/>
    <w:rsid w:val="00DF0219"/>
    <w:rsid w:val="00DF0D10"/>
    <w:rsid w:val="00DF4F6E"/>
    <w:rsid w:val="00DF65EA"/>
    <w:rsid w:val="00DF79CF"/>
    <w:rsid w:val="00E005FE"/>
    <w:rsid w:val="00E00A7F"/>
    <w:rsid w:val="00E06532"/>
    <w:rsid w:val="00E06BC9"/>
    <w:rsid w:val="00E103A2"/>
    <w:rsid w:val="00E11833"/>
    <w:rsid w:val="00E14AA6"/>
    <w:rsid w:val="00E16F62"/>
    <w:rsid w:val="00E229E0"/>
    <w:rsid w:val="00E244D3"/>
    <w:rsid w:val="00E24686"/>
    <w:rsid w:val="00E27D9B"/>
    <w:rsid w:val="00E34144"/>
    <w:rsid w:val="00E34924"/>
    <w:rsid w:val="00E4066D"/>
    <w:rsid w:val="00E40A3F"/>
    <w:rsid w:val="00E41CE2"/>
    <w:rsid w:val="00E46E7D"/>
    <w:rsid w:val="00E518FD"/>
    <w:rsid w:val="00E53B0D"/>
    <w:rsid w:val="00E55780"/>
    <w:rsid w:val="00E646D4"/>
    <w:rsid w:val="00E64980"/>
    <w:rsid w:val="00E6727A"/>
    <w:rsid w:val="00E7043A"/>
    <w:rsid w:val="00E7471A"/>
    <w:rsid w:val="00E7707B"/>
    <w:rsid w:val="00E83081"/>
    <w:rsid w:val="00E8532C"/>
    <w:rsid w:val="00E864B3"/>
    <w:rsid w:val="00E874D5"/>
    <w:rsid w:val="00E87AC4"/>
    <w:rsid w:val="00E90E76"/>
    <w:rsid w:val="00E97916"/>
    <w:rsid w:val="00EA4E27"/>
    <w:rsid w:val="00EA7711"/>
    <w:rsid w:val="00EB1406"/>
    <w:rsid w:val="00EB1444"/>
    <w:rsid w:val="00EB153F"/>
    <w:rsid w:val="00EB38A9"/>
    <w:rsid w:val="00EB6B67"/>
    <w:rsid w:val="00EB6D9E"/>
    <w:rsid w:val="00EB722C"/>
    <w:rsid w:val="00EB75F6"/>
    <w:rsid w:val="00EC2E25"/>
    <w:rsid w:val="00ED1871"/>
    <w:rsid w:val="00ED320C"/>
    <w:rsid w:val="00ED35F2"/>
    <w:rsid w:val="00ED41F1"/>
    <w:rsid w:val="00ED4FEF"/>
    <w:rsid w:val="00ED7109"/>
    <w:rsid w:val="00EE07AB"/>
    <w:rsid w:val="00EE1BB0"/>
    <w:rsid w:val="00EE44D4"/>
    <w:rsid w:val="00EF1141"/>
    <w:rsid w:val="00EF15CA"/>
    <w:rsid w:val="00EF19DA"/>
    <w:rsid w:val="00EF42E4"/>
    <w:rsid w:val="00EF5F94"/>
    <w:rsid w:val="00EF6B77"/>
    <w:rsid w:val="00EF795F"/>
    <w:rsid w:val="00EF7EC6"/>
    <w:rsid w:val="00F03F07"/>
    <w:rsid w:val="00F0540C"/>
    <w:rsid w:val="00F0736B"/>
    <w:rsid w:val="00F07A28"/>
    <w:rsid w:val="00F10217"/>
    <w:rsid w:val="00F10E86"/>
    <w:rsid w:val="00F15414"/>
    <w:rsid w:val="00F219B8"/>
    <w:rsid w:val="00F226AD"/>
    <w:rsid w:val="00F2680C"/>
    <w:rsid w:val="00F26B13"/>
    <w:rsid w:val="00F27493"/>
    <w:rsid w:val="00F2751C"/>
    <w:rsid w:val="00F31D41"/>
    <w:rsid w:val="00F32522"/>
    <w:rsid w:val="00F32AEE"/>
    <w:rsid w:val="00F3386D"/>
    <w:rsid w:val="00F36CE9"/>
    <w:rsid w:val="00F372C5"/>
    <w:rsid w:val="00F37541"/>
    <w:rsid w:val="00F376D6"/>
    <w:rsid w:val="00F40572"/>
    <w:rsid w:val="00F41BEB"/>
    <w:rsid w:val="00F424DD"/>
    <w:rsid w:val="00F4332D"/>
    <w:rsid w:val="00F44737"/>
    <w:rsid w:val="00F468AC"/>
    <w:rsid w:val="00F478CA"/>
    <w:rsid w:val="00F507B1"/>
    <w:rsid w:val="00F50954"/>
    <w:rsid w:val="00F51FF1"/>
    <w:rsid w:val="00F54371"/>
    <w:rsid w:val="00F563C8"/>
    <w:rsid w:val="00F6022F"/>
    <w:rsid w:val="00F61D6B"/>
    <w:rsid w:val="00F61EF7"/>
    <w:rsid w:val="00F6291B"/>
    <w:rsid w:val="00F62AB6"/>
    <w:rsid w:val="00F6541F"/>
    <w:rsid w:val="00F6593C"/>
    <w:rsid w:val="00F65BEB"/>
    <w:rsid w:val="00F66008"/>
    <w:rsid w:val="00F664FA"/>
    <w:rsid w:val="00F6718B"/>
    <w:rsid w:val="00F67EE0"/>
    <w:rsid w:val="00F71408"/>
    <w:rsid w:val="00F74D89"/>
    <w:rsid w:val="00F759CF"/>
    <w:rsid w:val="00F76CE3"/>
    <w:rsid w:val="00F81081"/>
    <w:rsid w:val="00F817E2"/>
    <w:rsid w:val="00F81ECB"/>
    <w:rsid w:val="00F83340"/>
    <w:rsid w:val="00F8360E"/>
    <w:rsid w:val="00F85466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9D2"/>
    <w:rsid w:val="00F9586E"/>
    <w:rsid w:val="00F97756"/>
    <w:rsid w:val="00FA0165"/>
    <w:rsid w:val="00FA1B5E"/>
    <w:rsid w:val="00FA1CAC"/>
    <w:rsid w:val="00FA3985"/>
    <w:rsid w:val="00FA4DC7"/>
    <w:rsid w:val="00FA645B"/>
    <w:rsid w:val="00FB1721"/>
    <w:rsid w:val="00FB3817"/>
    <w:rsid w:val="00FB4AE2"/>
    <w:rsid w:val="00FB71D8"/>
    <w:rsid w:val="00FB7887"/>
    <w:rsid w:val="00FC1CEC"/>
    <w:rsid w:val="00FC3A43"/>
    <w:rsid w:val="00FC54C1"/>
    <w:rsid w:val="00FD20B5"/>
    <w:rsid w:val="00FD3ED4"/>
    <w:rsid w:val="00FD4B30"/>
    <w:rsid w:val="00FE1408"/>
    <w:rsid w:val="00FE214C"/>
    <w:rsid w:val="00FE2497"/>
    <w:rsid w:val="00FE488E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2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  <w:style w:type="character" w:customStyle="1" w:styleId="fontstyle11">
    <w:name w:val="fontstyle11"/>
    <w:basedOn w:val="DefaultParagraphFont"/>
    <w:rsid w:val="0084488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anocore.or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</Template>
  <TotalTime>21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Samer El-Haj-Mahmoud</dc:creator>
  <cp:keywords>CTPClassification=CTP_NT</cp:keywords>
  <cp:lastModifiedBy>Jose Marinho</cp:lastModifiedBy>
  <cp:revision>14</cp:revision>
  <cp:lastPrinted>2016-10-22T17:22:00Z</cp:lastPrinted>
  <dcterms:created xsi:type="dcterms:W3CDTF">2021-10-12T16:20:00Z</dcterms:created>
  <dcterms:modified xsi:type="dcterms:W3CDTF">2022-02-10T20:54:00Z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