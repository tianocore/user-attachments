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767E41EE" w14:textId="669182A8" w:rsidR="0075749E" w:rsidRDefault="00254AB2" w:rsidP="0075749E">
      <w:pPr>
        <w:pStyle w:val="PlainText"/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Code First </w:t>
      </w:r>
      <w:r w:rsidR="007D108A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–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 </w:t>
      </w:r>
      <w:r w:rsidR="007D108A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Errata: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Arm CPER Processor Error Type</w:t>
      </w:r>
      <w:r w:rsidR="0045131E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 values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defined</w:t>
      </w:r>
      <w:r w:rsidR="007D108A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 incorrectly</w:t>
      </w:r>
    </w:p>
    <w:p w14:paraId="1B90D337" w14:textId="77777777" w:rsidR="00254AB2" w:rsidRDefault="00254AB2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56112F84" w:rsidR="0075749E" w:rsidRPr="00010647" w:rsidRDefault="0075749E" w:rsidP="0075749E">
      <w:pPr>
        <w:pStyle w:val="PlainText"/>
      </w:pPr>
      <w:r>
        <w:t>UEFI Specification 2</w:t>
      </w:r>
      <w:r w:rsidR="00223CDA">
        <w:t>.11</w:t>
      </w:r>
      <w:r w:rsidRPr="00010647">
        <w:t xml:space="preserve"> </w:t>
      </w:r>
      <w:r>
        <w:t>(Future Errata)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87AB205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2073A716" w14:textId="6E86E304" w:rsidR="00254AB2" w:rsidRPr="00FE6C7F" w:rsidRDefault="00FE6C7F" w:rsidP="00091174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(</w:t>
      </w:r>
      <w:r w:rsidR="00254AB2" w:rsidRPr="00FE6C7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  <w:r w:rsidR="00223CDA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G Edhaya Chandran (Arm)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57BFEA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40E5A3DD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Problem Statement:</w:t>
      </w:r>
    </w:p>
    <w:p w14:paraId="44CC2289" w14:textId="77777777" w:rsidR="00B27312" w:rsidRPr="00254AB2" w:rsidRDefault="00B27312" w:rsidP="00B27312">
      <w:pPr>
        <w:pStyle w:val="PlainText"/>
      </w:pPr>
    </w:p>
    <w:p w14:paraId="1118C0F0" w14:textId="4098E44A" w:rsidR="00844FDF" w:rsidRDefault="00254AB2" w:rsidP="0025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libri" w:eastAsiaTheme="minorHAnsi" w:hAnsi="Calibri" w:cstheme="minorBidi"/>
          <w:szCs w:val="21"/>
          <w:lang w:bidi="he-IL"/>
        </w:rPr>
      </w:pPr>
      <w:r w:rsidRPr="00254AB2">
        <w:rPr>
          <w:rFonts w:ascii="Calibri" w:eastAsiaTheme="minorHAnsi" w:hAnsi="Calibri" w:cstheme="minorBidi"/>
          <w:szCs w:val="21"/>
          <w:lang w:bidi="he-IL"/>
        </w:rPr>
        <w:t xml:space="preserve">The bit definitions for the Type field in ARM Processor Error Information Structure </w:t>
      </w:r>
      <w:r w:rsidR="008E71D5">
        <w:rPr>
          <w:rFonts w:ascii="Calibri" w:eastAsiaTheme="minorHAnsi" w:hAnsi="Calibri" w:cstheme="minorBidi"/>
          <w:szCs w:val="21"/>
          <w:lang w:bidi="he-IL"/>
        </w:rPr>
        <w:t xml:space="preserve">were </w:t>
      </w:r>
      <w:r w:rsidR="005B195D">
        <w:rPr>
          <w:rFonts w:ascii="Calibri" w:eastAsiaTheme="minorHAnsi" w:hAnsi="Calibri" w:cstheme="minorBidi"/>
          <w:szCs w:val="21"/>
          <w:lang w:bidi="he-IL"/>
        </w:rPr>
        <w:t>newly added</w:t>
      </w:r>
      <w:r w:rsidR="008E71D5">
        <w:rPr>
          <w:rFonts w:ascii="Calibri" w:eastAsiaTheme="minorHAnsi" w:hAnsi="Calibri" w:cstheme="minorBidi"/>
          <w:szCs w:val="21"/>
          <w:lang w:bidi="he-IL"/>
        </w:rPr>
        <w:t xml:space="preserve"> and published in the UEFI Specific</w:t>
      </w:r>
      <w:r w:rsidR="00844FDF">
        <w:rPr>
          <w:rFonts w:ascii="Calibri" w:eastAsiaTheme="minorHAnsi" w:hAnsi="Calibri" w:cstheme="minorBidi"/>
          <w:szCs w:val="21"/>
          <w:lang w:bidi="he-IL"/>
        </w:rPr>
        <w:t>ations version 2.9</w:t>
      </w:r>
      <w:r w:rsidR="00E406B5">
        <w:rPr>
          <w:rFonts w:ascii="Calibri" w:eastAsiaTheme="minorHAnsi" w:hAnsi="Calibri" w:cstheme="minorBidi"/>
          <w:szCs w:val="21"/>
          <w:lang w:bidi="he-IL"/>
        </w:rPr>
        <w:t>A</w:t>
      </w:r>
      <w:r w:rsidRPr="00254AB2">
        <w:rPr>
          <w:rFonts w:ascii="Calibri" w:eastAsiaTheme="minorHAnsi" w:hAnsi="Calibri" w:cstheme="minorBidi"/>
          <w:szCs w:val="21"/>
          <w:lang w:bidi="he-IL"/>
        </w:rPr>
        <w:t xml:space="preserve">. </w:t>
      </w:r>
    </w:p>
    <w:p w14:paraId="703F2591" w14:textId="151F5D07" w:rsidR="00254AB2" w:rsidRPr="00254AB2" w:rsidRDefault="00254AB2" w:rsidP="00254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alibri" w:eastAsiaTheme="minorHAnsi" w:hAnsi="Calibri" w:cstheme="minorBidi"/>
          <w:szCs w:val="21"/>
          <w:lang w:bidi="he-IL"/>
        </w:rPr>
      </w:pPr>
      <w:r w:rsidRPr="00254AB2">
        <w:rPr>
          <w:rFonts w:ascii="Calibri" w:eastAsiaTheme="minorHAnsi" w:hAnsi="Calibri" w:cstheme="minorBidi"/>
          <w:szCs w:val="21"/>
          <w:lang w:bidi="he-IL"/>
        </w:rPr>
        <w:t>See N.2.4.4.1 ARM Processor Error Information, Table N-17 ARM Processor Error Information Structure, UEFI specification version 2.</w:t>
      </w:r>
      <w:r w:rsidR="00BE3716">
        <w:rPr>
          <w:rFonts w:ascii="Calibri" w:eastAsiaTheme="minorHAnsi" w:hAnsi="Calibri" w:cstheme="minorBidi"/>
          <w:szCs w:val="21"/>
          <w:lang w:bidi="he-IL"/>
        </w:rPr>
        <w:t>1</w:t>
      </w:r>
      <w:r w:rsidR="003B0329">
        <w:rPr>
          <w:rFonts w:ascii="Calibri" w:eastAsiaTheme="minorHAnsi" w:hAnsi="Calibri" w:cstheme="minorBidi"/>
          <w:szCs w:val="21"/>
          <w:lang w:bidi="he-IL"/>
        </w:rPr>
        <w:t>0</w:t>
      </w:r>
      <w:r w:rsidR="00FC572E">
        <w:rPr>
          <w:rFonts w:ascii="Calibri" w:eastAsiaTheme="minorHAnsi" w:hAnsi="Calibri" w:cstheme="minorBidi"/>
          <w:szCs w:val="21"/>
          <w:lang w:bidi="he-IL"/>
        </w:rPr>
        <w:t xml:space="preserve"> (</w:t>
      </w:r>
      <w:hyperlink r:id="rId12" w:anchor="arm-processor-error-information-structure" w:history="1">
        <w:r w:rsidR="00FC572E">
          <w:rPr>
            <w:rStyle w:val="Hyperlink"/>
          </w:rPr>
          <w:t>14. Common Platform Error Record (CPER) — UEFI Specification 2.10 documentation</w:t>
        </w:r>
      </w:hyperlink>
      <w:r w:rsidR="00FC572E">
        <w:rPr>
          <w:rFonts w:ascii="Calibri" w:eastAsiaTheme="minorHAnsi" w:hAnsi="Calibri" w:cstheme="minorBidi"/>
          <w:szCs w:val="21"/>
          <w:lang w:bidi="he-IL"/>
        </w:rPr>
        <w:t>)</w:t>
      </w:r>
    </w:p>
    <w:p w14:paraId="62ADC28A" w14:textId="3EF1FDFC" w:rsidR="00B27312" w:rsidRDefault="00844FDF" w:rsidP="00B27312">
      <w:pPr>
        <w:pStyle w:val="PlainText"/>
      </w:pPr>
      <w:r>
        <w:t>However</w:t>
      </w:r>
      <w:r w:rsidR="00613FD6">
        <w:t>,</w:t>
      </w:r>
      <w:r>
        <w:t xml:space="preserve"> these </w:t>
      </w:r>
      <w:r w:rsidR="00945A1C">
        <w:t xml:space="preserve">values were defined incorrectly against the conventions. This ECR </w:t>
      </w:r>
      <w:r w:rsidR="00613FD6">
        <w:t>intends to correct these values.</w:t>
      </w:r>
    </w:p>
    <w:p w14:paraId="281F0358" w14:textId="77777777" w:rsidR="00844FDF" w:rsidRPr="00254AB2" w:rsidRDefault="00844FDF" w:rsidP="00B27312">
      <w:pPr>
        <w:pStyle w:val="PlainText"/>
      </w:pPr>
    </w:p>
    <w:p w14:paraId="3F0D0B57" w14:textId="77777777" w:rsidR="00B27312" w:rsidRPr="00254AB2" w:rsidRDefault="00B27312" w:rsidP="00B27312">
      <w:pPr>
        <w:pStyle w:val="PlainText"/>
      </w:pPr>
      <w:r w:rsidRPr="00254AB2">
        <w:t>Proposal:</w:t>
      </w:r>
    </w:p>
    <w:p w14:paraId="22A041A7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There is a patch on the edk2 mailing list that adds the CPER definitions for ARM at </w:t>
      </w:r>
      <w:hyperlink r:id="rId13" w:history="1">
        <w:r w:rsidRPr="00254AB2">
          <w:rPr>
            <w:rFonts w:ascii="Calibri" w:eastAsiaTheme="minorHAnsi" w:hAnsi="Calibri" w:cstheme="minorBidi"/>
            <w:sz w:val="22"/>
            <w:szCs w:val="21"/>
            <w:lang w:bidi="he-IL"/>
          </w:rPr>
          <w:t>https://edk2.groups.io/g/devel/message/86558</w:t>
        </w:r>
      </w:hyperlink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The patch is currently defining the Type field bits as below</w:t>
      </w:r>
    </w:p>
    <w:p w14:paraId="79036F44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13D08E79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0: Cache Error</w:t>
      </w:r>
    </w:p>
    <w:p w14:paraId="42F67AB8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1: TLB Error</w:t>
      </w:r>
    </w:p>
    <w:p w14:paraId="04CEB89E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Bit 2: Bus Error</w:t>
      </w:r>
    </w:p>
    <w:p w14:paraId="098D3BBA" w14:textId="238DBFD5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Bit 3: </w:t>
      </w:r>
      <w:r w:rsidR="0046655B">
        <w:rPr>
          <w:rFonts w:ascii="Calibri" w:eastAsiaTheme="minorHAnsi" w:hAnsi="Calibri" w:cstheme="minorBidi"/>
          <w:sz w:val="22"/>
          <w:szCs w:val="21"/>
          <w:lang w:bidi="he-IL"/>
        </w:rPr>
        <w:t>Vendor</w:t>
      </w: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Error</w:t>
      </w:r>
    </w:p>
    <w:p w14:paraId="0EA07D6A" w14:textId="2B66A2DC" w:rsidR="00B27312" w:rsidRPr="00254AB2" w:rsidRDefault="00B27312" w:rsidP="00B27312">
      <w:pPr>
        <w:pStyle w:val="PlainText"/>
      </w:pPr>
    </w:p>
    <w:p w14:paraId="50363C10" w14:textId="77777777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>Linux seems to be already doing this as well:</w:t>
      </w:r>
    </w:p>
    <w:p w14:paraId="4BAB013C" w14:textId="58E33BDA" w:rsidR="00254AB2" w:rsidRDefault="00000000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hyperlink r:id="rId14" w:anchor="L273" w:history="1">
        <w:r w:rsidR="00254AB2" w:rsidRPr="00254AB2">
          <w:rPr>
            <w:rFonts w:ascii="Calibri" w:eastAsiaTheme="minorHAnsi" w:hAnsi="Calibri" w:cstheme="minorBidi"/>
            <w:sz w:val="22"/>
            <w:szCs w:val="21"/>
            <w:lang w:bidi="he-IL"/>
          </w:rPr>
          <w:t>https://elixir.bootlin.com/linux/latest/source/include/linux/cper.h#L273</w:t>
        </w:r>
      </w:hyperlink>
      <w:r w:rsid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</w:t>
      </w:r>
    </w:p>
    <w:p w14:paraId="341EC36B" w14:textId="77777777" w:rsidR="003D3976" w:rsidRDefault="003D3976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5C1F9A7F" w14:textId="00AC98D2" w:rsidR="003D3976" w:rsidRDefault="003D3976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sz w:val="22"/>
          <w:szCs w:val="21"/>
          <w:lang w:bidi="he-IL"/>
        </w:rPr>
        <w:t>However</w:t>
      </w:r>
      <w:r w:rsidR="00B54B25">
        <w:rPr>
          <w:rFonts w:ascii="Calibri" w:eastAsiaTheme="minorHAnsi" w:hAnsi="Calibri" w:cstheme="minorBidi"/>
          <w:sz w:val="22"/>
          <w:szCs w:val="21"/>
          <w:lang w:bidi="he-IL"/>
        </w:rPr>
        <w:t>,</w:t>
      </w:r>
      <w:r>
        <w:rPr>
          <w:rFonts w:ascii="Calibri" w:eastAsiaTheme="minorHAnsi" w:hAnsi="Calibri" w:cstheme="minorBidi"/>
          <w:sz w:val="22"/>
          <w:szCs w:val="21"/>
          <w:lang w:bidi="he-IL"/>
        </w:rPr>
        <w:t xml:space="preserve"> UEFI specification wrongly defines them as </w:t>
      </w:r>
    </w:p>
    <w:p w14:paraId="5B09D0DD" w14:textId="77777777" w:rsidR="003D3976" w:rsidRPr="00254AB2" w:rsidRDefault="003D3976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4AB42A66" w14:textId="77777777" w:rsidR="00F705EF" w:rsidRPr="00F705EF" w:rsidRDefault="00F705EF" w:rsidP="00B54B25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F705EF">
        <w:rPr>
          <w:rFonts w:ascii="Calibri" w:eastAsiaTheme="minorHAnsi" w:hAnsi="Calibri" w:cstheme="minorBidi"/>
          <w:sz w:val="22"/>
          <w:szCs w:val="21"/>
          <w:lang w:bidi="he-IL"/>
        </w:rPr>
        <w:t>Bit 1 - Cache Error</w:t>
      </w:r>
    </w:p>
    <w:p w14:paraId="7CCB5F58" w14:textId="77777777" w:rsidR="00F705EF" w:rsidRPr="00F705EF" w:rsidRDefault="00F705EF" w:rsidP="00B54B25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F705EF">
        <w:rPr>
          <w:rFonts w:ascii="Calibri" w:eastAsiaTheme="minorHAnsi" w:hAnsi="Calibri" w:cstheme="minorBidi"/>
          <w:sz w:val="22"/>
          <w:szCs w:val="21"/>
          <w:lang w:bidi="he-IL"/>
        </w:rPr>
        <w:t>Bit 2 - TLB Error</w:t>
      </w:r>
    </w:p>
    <w:p w14:paraId="2115C070" w14:textId="77777777" w:rsidR="00F705EF" w:rsidRPr="00F705EF" w:rsidRDefault="00F705EF" w:rsidP="00B54B25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F705EF">
        <w:rPr>
          <w:rFonts w:ascii="Calibri" w:eastAsiaTheme="minorHAnsi" w:hAnsi="Calibri" w:cstheme="minorBidi"/>
          <w:sz w:val="22"/>
          <w:szCs w:val="21"/>
          <w:lang w:bidi="he-IL"/>
        </w:rPr>
        <w:lastRenderedPageBreak/>
        <w:t>Bit 3 - Bus Error</w:t>
      </w:r>
    </w:p>
    <w:p w14:paraId="5A8439C4" w14:textId="77777777" w:rsidR="00F705EF" w:rsidRPr="00F705EF" w:rsidRDefault="00F705EF" w:rsidP="00B54B25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F705EF">
        <w:rPr>
          <w:rFonts w:ascii="Calibri" w:eastAsiaTheme="minorHAnsi" w:hAnsi="Calibri" w:cstheme="minorBidi"/>
          <w:sz w:val="22"/>
          <w:szCs w:val="21"/>
          <w:lang w:bidi="he-IL"/>
        </w:rPr>
        <w:t>Bit 4 - Micro-architectural Error</w:t>
      </w:r>
    </w:p>
    <w:p w14:paraId="1DA8ED12" w14:textId="77777777" w:rsidR="00F705EF" w:rsidRPr="00F705EF" w:rsidRDefault="00F705EF" w:rsidP="00B54B25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F705EF">
        <w:rPr>
          <w:rFonts w:ascii="Calibri" w:eastAsiaTheme="minorHAnsi" w:hAnsi="Calibri" w:cstheme="minorBidi"/>
          <w:sz w:val="22"/>
          <w:szCs w:val="21"/>
          <w:lang w:bidi="he-IL"/>
        </w:rPr>
        <w:t>All other values are reserved</w:t>
      </w:r>
    </w:p>
    <w:p w14:paraId="7A5B4950" w14:textId="77777777" w:rsid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567582D6" w14:textId="4470F2D8" w:rsidR="00410C22" w:rsidRPr="00254AB2" w:rsidRDefault="00410C2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</w:p>
    <w:p w14:paraId="57C34E27" w14:textId="77777777" w:rsidR="00254AB2" w:rsidRDefault="00254AB2" w:rsidP="00B27312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26C5E47" w14:textId="77777777" w:rsidR="0075749E" w:rsidRDefault="0075749E" w:rsidP="0075749E">
      <w:pPr>
        <w:pStyle w:val="PlainText"/>
      </w:pPr>
    </w:p>
    <w:p w14:paraId="677547B8" w14:textId="7BD8184C" w:rsidR="00254AB2" w:rsidRPr="00254AB2" w:rsidRDefault="00254AB2" w:rsidP="00254AB2">
      <w:pPr>
        <w:pStyle w:val="HTMLPreformatted"/>
        <w:shd w:val="clear" w:color="auto" w:fill="FFFFFF"/>
        <w:rPr>
          <w:rFonts w:ascii="Calibri" w:eastAsiaTheme="minorHAnsi" w:hAnsi="Calibri" w:cstheme="minorBidi"/>
          <w:sz w:val="22"/>
          <w:szCs w:val="21"/>
          <w:lang w:bidi="he-IL"/>
        </w:rPr>
      </w:pP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We need to update the UEFI spec to </w:t>
      </w:r>
      <w:r w:rsidR="00F943A7">
        <w:rPr>
          <w:rFonts w:ascii="Calibri" w:eastAsiaTheme="minorHAnsi" w:hAnsi="Calibri" w:cstheme="minorBidi"/>
          <w:sz w:val="22"/>
          <w:szCs w:val="21"/>
          <w:lang w:bidi="he-IL"/>
        </w:rPr>
        <w:t>correct</w:t>
      </w:r>
      <w:r w:rsidRPr="00254AB2">
        <w:rPr>
          <w:rFonts w:ascii="Calibri" w:eastAsiaTheme="minorHAnsi" w:hAnsi="Calibri" w:cstheme="minorBidi"/>
          <w:sz w:val="22"/>
          <w:szCs w:val="21"/>
          <w:lang w:bidi="he-IL"/>
        </w:rPr>
        <w:t xml:space="preserve"> these values to be consistent with FW/OS implementations.</w:t>
      </w:r>
    </w:p>
    <w:p w14:paraId="5511520F" w14:textId="77777777" w:rsidR="00B27312" w:rsidRPr="00010647" w:rsidRDefault="00B27312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642AE4FB" w14:textId="0939B58C" w:rsidR="00125BBA" w:rsidRPr="00D837F9" w:rsidRDefault="00254AB2" w:rsidP="00254AB2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Use the defined values, per the EDK submitted patch</w:t>
      </w:r>
    </w:p>
    <w:p w14:paraId="5555FBB0" w14:textId="0A5D7FC9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Operating Systems:</w:t>
      </w:r>
    </w:p>
    <w:p w14:paraId="79AF9C42" w14:textId="7B95AC48" w:rsidR="000D41E4" w:rsidRDefault="00254AB2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Use the defined values. Linux already doing this.</w:t>
      </w:r>
    </w:p>
    <w:p w14:paraId="341912A7" w14:textId="230F50C2" w:rsidR="000D41E4" w:rsidRPr="000D41E4" w:rsidRDefault="000D41E4" w:rsidP="000D41E4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Compliance tests</w:t>
      </w:r>
    </w:p>
    <w:p w14:paraId="1D99DC23" w14:textId="092832D6" w:rsidR="000D41E4" w:rsidRDefault="00254AB2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3316F788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3533C3E8" w14:textId="4CD3CBCE" w:rsidR="00883318" w:rsidRPr="00883318" w:rsidRDefault="0075749E" w:rsidP="00883318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0508419" w14:textId="77777777" w:rsidR="00254AB2" w:rsidRDefault="00254AB2" w:rsidP="00254AB2">
      <w:pPr>
        <w:spacing w:before="0" w:after="200" w:line="276" w:lineRule="auto"/>
        <w:ind w:left="0"/>
        <w:rPr>
          <w:rStyle w:val="SC562563"/>
        </w:rPr>
      </w:pPr>
    </w:p>
    <w:p w14:paraId="2CD6B09C" w14:textId="50B5A459" w:rsidR="00254AB2" w:rsidRDefault="00254AB2" w:rsidP="00254AB2">
      <w:pPr>
        <w:spacing w:before="0" w:after="200" w:line="276" w:lineRule="auto"/>
        <w:ind w:left="0"/>
        <w:rPr>
          <w:rStyle w:val="SC562563"/>
        </w:rPr>
      </w:pPr>
      <w:r>
        <w:rPr>
          <w:rStyle w:val="SC562563"/>
        </w:rPr>
        <w:t>N.2.4.4.1 ARM Processor Error Information</w:t>
      </w:r>
    </w:p>
    <w:p w14:paraId="7AD5899E" w14:textId="17E3C4EA" w:rsidR="00254AB2" w:rsidRPr="00254AB2" w:rsidRDefault="00254AB2" w:rsidP="00254AB2">
      <w:pPr>
        <w:spacing w:before="0" w:after="200" w:line="276" w:lineRule="auto"/>
        <w:ind w:left="0"/>
        <w:rPr>
          <w:b/>
          <w:bCs/>
          <w:color w:val="000000"/>
          <w:sz w:val="20"/>
          <w:szCs w:val="20"/>
        </w:rPr>
      </w:pPr>
      <w:r>
        <w:rPr>
          <w:rStyle w:val="SC562563"/>
        </w:rPr>
        <w:t>…</w:t>
      </w:r>
    </w:p>
    <w:p w14:paraId="28496459" w14:textId="51DFCF69" w:rsidR="00254AB2" w:rsidRDefault="00254AB2" w:rsidP="00254AB2">
      <w:pPr>
        <w:spacing w:before="0" w:after="200" w:line="276" w:lineRule="auto"/>
        <w:ind w:left="0"/>
        <w:rPr>
          <w:rFonts w:ascii="Calibri" w:hAnsi="Calibri" w:cs="Calibri"/>
          <w:b/>
          <w:bCs/>
          <w:color w:val="000000"/>
          <w:szCs w:val="22"/>
        </w:rPr>
      </w:pPr>
      <w:r w:rsidRPr="00254AB2">
        <w:rPr>
          <w:rFonts w:ascii="Calibri" w:hAnsi="Calibri" w:cs="Calibri"/>
          <w:b/>
          <w:bCs/>
          <w:color w:val="000000"/>
          <w:szCs w:val="22"/>
        </w:rPr>
        <w:t>Table N-17 ARM Processor Error Information Structure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900"/>
        <w:gridCol w:w="1000"/>
        <w:gridCol w:w="5140"/>
      </w:tblGrid>
      <w:tr w:rsidR="00254AB2" w:rsidRPr="00254AB2" w14:paraId="370D04C2" w14:textId="77777777">
        <w:trPr>
          <w:trHeight w:val="30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51028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Mnemonic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19936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Byte Offset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83A6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Byte Length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25111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254AB2">
              <w:rPr>
                <w:rFonts w:ascii="Calibri" w:hAnsi="Calibri" w:cs="Calibri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254AB2" w:rsidRPr="00254AB2" w14:paraId="1B825843" w14:textId="77777777">
        <w:trPr>
          <w:trHeight w:val="37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7C4DD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alibri" w:hAnsi="Calibri" w:cs="Calibri"/>
                <w:color w:val="000000"/>
                <w:szCs w:val="22"/>
              </w:rPr>
            </w:pPr>
          </w:p>
          <w:p w14:paraId="00C1D50C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16CE7B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FC031A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0FC73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  <w:p w14:paraId="2B594A41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(revision of this table)</w:t>
            </w:r>
          </w:p>
        </w:tc>
      </w:tr>
      <w:tr w:rsidR="00254AB2" w:rsidRPr="00254AB2" w14:paraId="7133408D" w14:textId="77777777">
        <w:trPr>
          <w:trHeight w:val="37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80C21A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A34F6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97131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E831AD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32 </w:t>
            </w:r>
          </w:p>
          <w:p w14:paraId="3AC6A1A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(length in bytes)</w:t>
            </w:r>
          </w:p>
        </w:tc>
      </w:tr>
      <w:tr w:rsidR="00254AB2" w:rsidRPr="00254AB2" w14:paraId="740641E3" w14:textId="77777777">
        <w:trPr>
          <w:trHeight w:val="92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4061B9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Validation Bit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F1E3D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E0BE4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DAF595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4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The validation bit mask indicates whether or not each of the following fields is valid in this section. </w:t>
            </w:r>
          </w:p>
          <w:p w14:paraId="2C0C211C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0 – Multiple Error (Error Count) Valid</w:t>
            </w:r>
          </w:p>
          <w:p w14:paraId="685EE9B0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1 – Flags Valid</w:t>
            </w:r>
          </w:p>
          <w:p w14:paraId="1C37FFD3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2 – Error Information Valid</w:t>
            </w:r>
          </w:p>
          <w:p w14:paraId="2B5DF0EF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3 – Virtual Fault Address</w:t>
            </w:r>
          </w:p>
          <w:p w14:paraId="4DF0CBE7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Bit 4 – Physical Fault Address</w:t>
            </w:r>
          </w:p>
          <w:p w14:paraId="29CB36E9" w14:textId="77777777" w:rsidR="00254AB2" w:rsidRPr="00254AB2" w:rsidRDefault="00254AB2" w:rsidP="00254AB2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All other bits are reserved and must be zero.</w:t>
            </w:r>
          </w:p>
        </w:tc>
      </w:tr>
      <w:tr w:rsidR="007F5FEA" w:rsidRPr="00254AB2" w14:paraId="373E1CB6" w14:textId="77777777">
        <w:trPr>
          <w:trHeight w:val="59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1A98FA" w14:textId="77777777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6B7DDF" w14:textId="77777777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C89FB0" w14:textId="77777777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E3B7F6" w14:textId="2C7CC9E7" w:rsidR="007F5FEA" w:rsidRPr="00763516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Bit </w:t>
            </w:r>
            <w:r w:rsidR="005D4A0A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>1</w:t>
            </w: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 - Cache Error</w:t>
            </w:r>
          </w:p>
          <w:p w14:paraId="3C15404B" w14:textId="0AF2A15A" w:rsidR="007F5FEA" w:rsidRPr="00763516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Bit </w:t>
            </w:r>
            <w:r w:rsidR="005D4A0A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>2</w:t>
            </w: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 - TLB Error</w:t>
            </w:r>
          </w:p>
          <w:p w14:paraId="165054B1" w14:textId="30A9906C" w:rsidR="007F5FEA" w:rsidRPr="00763516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Bit </w:t>
            </w:r>
            <w:r w:rsidR="005D4A0A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>3</w:t>
            </w: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 - Bus Error</w:t>
            </w:r>
          </w:p>
          <w:p w14:paraId="22CDBCCE" w14:textId="177B2A0D" w:rsidR="007F5FEA" w:rsidRPr="00763516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lastRenderedPageBreak/>
              <w:t xml:space="preserve">Bit </w:t>
            </w:r>
            <w:r w:rsidR="005D4A0A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>4</w:t>
            </w: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 xml:space="preserve"> - Micro-architectural Error</w:t>
            </w:r>
          </w:p>
          <w:p w14:paraId="49D0EEA5" w14:textId="77777777" w:rsid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63516"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  <w:t>All other values are reserved</w:t>
            </w:r>
          </w:p>
          <w:p w14:paraId="6F60188A" w14:textId="77777777" w:rsid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</w:p>
          <w:p w14:paraId="2B53E378" w14:textId="77777777" w:rsidR="007F5FEA" w:rsidRP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7F5FEA">
              <w:rPr>
                <w:rFonts w:ascii="Calibri" w:hAnsi="Calibri" w:cs="Calibri"/>
                <w:sz w:val="18"/>
                <w:szCs w:val="18"/>
                <w:highlight w:val="yellow"/>
              </w:rPr>
              <w:t>Bit 0 - Cache Error</w:t>
            </w:r>
          </w:p>
          <w:p w14:paraId="4C4A4610" w14:textId="77777777" w:rsidR="007F5FEA" w:rsidRP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7F5FEA">
              <w:rPr>
                <w:rFonts w:ascii="Calibri" w:hAnsi="Calibri" w:cs="Calibri"/>
                <w:sz w:val="18"/>
                <w:szCs w:val="18"/>
                <w:highlight w:val="yellow"/>
              </w:rPr>
              <w:t>Bit 1 - TLB Error</w:t>
            </w:r>
          </w:p>
          <w:p w14:paraId="586EBAFD" w14:textId="77777777" w:rsidR="007F5FEA" w:rsidRP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7F5FEA">
              <w:rPr>
                <w:rFonts w:ascii="Calibri" w:hAnsi="Calibri" w:cs="Calibri"/>
                <w:sz w:val="18"/>
                <w:szCs w:val="18"/>
                <w:highlight w:val="yellow"/>
              </w:rPr>
              <w:t>Bit 2 - Bus Error</w:t>
            </w:r>
          </w:p>
          <w:p w14:paraId="78771CD3" w14:textId="77777777" w:rsidR="007F5FEA" w:rsidRPr="007F5FEA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7F5FEA">
              <w:rPr>
                <w:rFonts w:ascii="Calibri" w:hAnsi="Calibri" w:cs="Calibri"/>
                <w:sz w:val="18"/>
                <w:szCs w:val="18"/>
                <w:highlight w:val="yellow"/>
              </w:rPr>
              <w:t>Bit 3 - Micro-architectural Error</w:t>
            </w:r>
          </w:p>
          <w:p w14:paraId="22C9EAB6" w14:textId="0C99D1D4" w:rsidR="007F5FEA" w:rsidRPr="00763516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strike/>
                <w:color w:val="FF0000"/>
                <w:sz w:val="18"/>
                <w:szCs w:val="18"/>
              </w:rPr>
            </w:pPr>
            <w:r w:rsidRPr="007F5FEA">
              <w:rPr>
                <w:rFonts w:ascii="Calibri" w:hAnsi="Calibri" w:cs="Calibri"/>
                <w:sz w:val="18"/>
                <w:szCs w:val="18"/>
                <w:highlight w:val="yellow"/>
              </w:rPr>
              <w:t>All other values are reserved</w:t>
            </w:r>
          </w:p>
        </w:tc>
      </w:tr>
      <w:tr w:rsidR="007F5FEA" w:rsidRPr="00254AB2" w14:paraId="52370A04" w14:textId="77777777">
        <w:trPr>
          <w:trHeight w:val="590"/>
        </w:trPr>
        <w:tc>
          <w:tcPr>
            <w:tcW w:w="17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DE736C" w14:textId="1E03C241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…</w:t>
            </w:r>
          </w:p>
        </w:tc>
        <w:tc>
          <w:tcPr>
            <w:tcW w:w="9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FEC67C" w14:textId="6197A6D8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114B21" w14:textId="6D90F048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1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7C00CA" w14:textId="01AE5083" w:rsidR="007F5FEA" w:rsidRPr="00254AB2" w:rsidRDefault="007F5FEA" w:rsidP="007F5FEA">
            <w:pPr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254AB2"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</w:tr>
    </w:tbl>
    <w:p w14:paraId="1224C0BF" w14:textId="77777777" w:rsidR="00254AB2" w:rsidRPr="00221536" w:rsidRDefault="00254AB2" w:rsidP="00254AB2">
      <w:pPr>
        <w:spacing w:before="0" w:after="200" w:line="276" w:lineRule="auto"/>
        <w:ind w:left="0"/>
        <w:rPr>
          <w:rFonts w:cs="Helvetica"/>
          <w:bCs/>
          <w:sz w:val="20"/>
          <w:szCs w:val="20"/>
        </w:rPr>
      </w:pPr>
    </w:p>
    <w:sectPr w:rsidR="00254AB2" w:rsidRPr="00221536" w:rsidSect="004A1724">
      <w:headerReference w:type="default" r:id="rId15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B37A6" w14:textId="77777777" w:rsidR="003E3FD3" w:rsidRDefault="003E3FD3">
      <w:r>
        <w:separator/>
      </w:r>
    </w:p>
  </w:endnote>
  <w:endnote w:type="continuationSeparator" w:id="0">
    <w:p w14:paraId="393BBCB1" w14:textId="77777777" w:rsidR="003E3FD3" w:rsidRDefault="003E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3BE98" w14:textId="77777777" w:rsidR="003E3FD3" w:rsidRDefault="003E3FD3">
      <w:r>
        <w:separator/>
      </w:r>
    </w:p>
  </w:footnote>
  <w:footnote w:type="continuationSeparator" w:id="0">
    <w:p w14:paraId="393EFA41" w14:textId="77777777" w:rsidR="003E3FD3" w:rsidRDefault="003E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7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9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3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4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8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19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6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2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4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61515">
    <w:abstractNumId w:val="6"/>
  </w:num>
  <w:num w:numId="2" w16cid:durableId="1460605651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1217935508">
    <w:abstractNumId w:val="2"/>
  </w:num>
  <w:num w:numId="4" w16cid:durableId="1180123071">
    <w:abstractNumId w:val="33"/>
  </w:num>
  <w:num w:numId="5" w16cid:durableId="711610941">
    <w:abstractNumId w:val="14"/>
  </w:num>
  <w:num w:numId="6" w16cid:durableId="497815800">
    <w:abstractNumId w:val="34"/>
  </w:num>
  <w:num w:numId="7" w16cid:durableId="339355710">
    <w:abstractNumId w:val="28"/>
  </w:num>
  <w:num w:numId="8" w16cid:durableId="1256862424">
    <w:abstractNumId w:val="18"/>
  </w:num>
  <w:num w:numId="9" w16cid:durableId="1860240186">
    <w:abstractNumId w:val="31"/>
  </w:num>
  <w:num w:numId="10" w16cid:durableId="590092102">
    <w:abstractNumId w:val="19"/>
  </w:num>
  <w:num w:numId="11" w16cid:durableId="11343708">
    <w:abstractNumId w:val="3"/>
  </w:num>
  <w:num w:numId="12" w16cid:durableId="787547704">
    <w:abstractNumId w:val="13"/>
  </w:num>
  <w:num w:numId="13" w16cid:durableId="223302026">
    <w:abstractNumId w:val="8"/>
  </w:num>
  <w:num w:numId="14" w16cid:durableId="1109810400">
    <w:abstractNumId w:val="17"/>
  </w:num>
  <w:num w:numId="15" w16cid:durableId="1486436823">
    <w:abstractNumId w:val="22"/>
  </w:num>
  <w:num w:numId="16" w16cid:durableId="1938054068">
    <w:abstractNumId w:val="16"/>
  </w:num>
  <w:num w:numId="17" w16cid:durableId="1911191768">
    <w:abstractNumId w:val="37"/>
  </w:num>
  <w:num w:numId="18" w16cid:durableId="933364309">
    <w:abstractNumId w:val="12"/>
  </w:num>
  <w:num w:numId="19" w16cid:durableId="65762483">
    <w:abstractNumId w:val="43"/>
  </w:num>
  <w:num w:numId="20" w16cid:durableId="93476603">
    <w:abstractNumId w:val="5"/>
  </w:num>
  <w:num w:numId="21" w16cid:durableId="1358651904">
    <w:abstractNumId w:val="15"/>
  </w:num>
  <w:num w:numId="22" w16cid:durableId="1756583835">
    <w:abstractNumId w:val="41"/>
  </w:num>
  <w:num w:numId="23" w16cid:durableId="1345938763">
    <w:abstractNumId w:val="35"/>
  </w:num>
  <w:num w:numId="24" w16cid:durableId="895042838">
    <w:abstractNumId w:val="32"/>
  </w:num>
  <w:num w:numId="25" w16cid:durableId="920060884">
    <w:abstractNumId w:val="1"/>
  </w:num>
  <w:num w:numId="26" w16cid:durableId="866867220">
    <w:abstractNumId w:val="11"/>
  </w:num>
  <w:num w:numId="27" w16cid:durableId="1569994221">
    <w:abstractNumId w:val="25"/>
  </w:num>
  <w:num w:numId="28" w16cid:durableId="1640646989">
    <w:abstractNumId w:val="10"/>
  </w:num>
  <w:num w:numId="29" w16cid:durableId="1740588630">
    <w:abstractNumId w:val="23"/>
  </w:num>
  <w:num w:numId="30" w16cid:durableId="546184401">
    <w:abstractNumId w:val="21"/>
  </w:num>
  <w:num w:numId="31" w16cid:durableId="1923442489">
    <w:abstractNumId w:val="40"/>
  </w:num>
  <w:num w:numId="32" w16cid:durableId="1423142404">
    <w:abstractNumId w:val="36"/>
  </w:num>
  <w:num w:numId="33" w16cid:durableId="641620128">
    <w:abstractNumId w:val="9"/>
  </w:num>
  <w:num w:numId="34" w16cid:durableId="647513603">
    <w:abstractNumId w:val="30"/>
  </w:num>
  <w:num w:numId="35" w16cid:durableId="1103068080">
    <w:abstractNumId w:val="44"/>
  </w:num>
  <w:num w:numId="36" w16cid:durableId="651830361">
    <w:abstractNumId w:val="42"/>
  </w:num>
  <w:num w:numId="37" w16cid:durableId="375667349">
    <w:abstractNumId w:val="20"/>
  </w:num>
  <w:num w:numId="38" w16cid:durableId="2024671417">
    <w:abstractNumId w:val="26"/>
  </w:num>
  <w:num w:numId="39" w16cid:durableId="1192569724">
    <w:abstractNumId w:val="29"/>
  </w:num>
  <w:num w:numId="40" w16cid:durableId="87309285">
    <w:abstractNumId w:val="4"/>
  </w:num>
  <w:num w:numId="41" w16cid:durableId="2028409271">
    <w:abstractNumId w:val="24"/>
  </w:num>
  <w:num w:numId="42" w16cid:durableId="1414475249">
    <w:abstractNumId w:val="7"/>
  </w:num>
  <w:num w:numId="43" w16cid:durableId="1205562226">
    <w:abstractNumId w:val="27"/>
  </w:num>
  <w:num w:numId="44" w16cid:durableId="895241039">
    <w:abstractNumId w:val="38"/>
  </w:num>
  <w:num w:numId="45" w16cid:durableId="1976519590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511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449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25BBA"/>
    <w:rsid w:val="00127F89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257E"/>
    <w:rsid w:val="0016285D"/>
    <w:rsid w:val="00163B4F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1536"/>
    <w:rsid w:val="00223CDA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4AB2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C1566"/>
    <w:rsid w:val="002C2A43"/>
    <w:rsid w:val="002C73CB"/>
    <w:rsid w:val="002C7FBC"/>
    <w:rsid w:val="002D0740"/>
    <w:rsid w:val="002D1A55"/>
    <w:rsid w:val="002D3B86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57783"/>
    <w:rsid w:val="00360C27"/>
    <w:rsid w:val="00361D52"/>
    <w:rsid w:val="003633D5"/>
    <w:rsid w:val="00365533"/>
    <w:rsid w:val="00365995"/>
    <w:rsid w:val="00370287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0329"/>
    <w:rsid w:val="003B1E8A"/>
    <w:rsid w:val="003B3E06"/>
    <w:rsid w:val="003B47BF"/>
    <w:rsid w:val="003B6009"/>
    <w:rsid w:val="003B6BDF"/>
    <w:rsid w:val="003C516E"/>
    <w:rsid w:val="003C7D70"/>
    <w:rsid w:val="003D0774"/>
    <w:rsid w:val="003D2380"/>
    <w:rsid w:val="003D3976"/>
    <w:rsid w:val="003D4833"/>
    <w:rsid w:val="003D560B"/>
    <w:rsid w:val="003D5C23"/>
    <w:rsid w:val="003E068F"/>
    <w:rsid w:val="003E2E8C"/>
    <w:rsid w:val="003E3FD3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0C22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31E"/>
    <w:rsid w:val="00451A3D"/>
    <w:rsid w:val="004521A1"/>
    <w:rsid w:val="004529D5"/>
    <w:rsid w:val="004531DA"/>
    <w:rsid w:val="00453A52"/>
    <w:rsid w:val="00454044"/>
    <w:rsid w:val="004544CC"/>
    <w:rsid w:val="00456C1E"/>
    <w:rsid w:val="00456C99"/>
    <w:rsid w:val="00462520"/>
    <w:rsid w:val="00463304"/>
    <w:rsid w:val="00465D66"/>
    <w:rsid w:val="0046655B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195D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4A0A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3FD6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4E55"/>
    <w:rsid w:val="0069528B"/>
    <w:rsid w:val="006957A1"/>
    <w:rsid w:val="0069673B"/>
    <w:rsid w:val="0069688F"/>
    <w:rsid w:val="00697D24"/>
    <w:rsid w:val="006A02BF"/>
    <w:rsid w:val="006A0C6E"/>
    <w:rsid w:val="006A2069"/>
    <w:rsid w:val="006A4CC3"/>
    <w:rsid w:val="006B379C"/>
    <w:rsid w:val="006B429E"/>
    <w:rsid w:val="006B6E4C"/>
    <w:rsid w:val="006B6F91"/>
    <w:rsid w:val="006B737A"/>
    <w:rsid w:val="006C0744"/>
    <w:rsid w:val="006C4687"/>
    <w:rsid w:val="006C55F3"/>
    <w:rsid w:val="006C6226"/>
    <w:rsid w:val="006C7690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15E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3516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08A"/>
    <w:rsid w:val="007D16F1"/>
    <w:rsid w:val="007D6CB2"/>
    <w:rsid w:val="007E0368"/>
    <w:rsid w:val="007E28A4"/>
    <w:rsid w:val="007E66D7"/>
    <w:rsid w:val="007E729B"/>
    <w:rsid w:val="007F0B65"/>
    <w:rsid w:val="007F2295"/>
    <w:rsid w:val="007F2420"/>
    <w:rsid w:val="007F24F0"/>
    <w:rsid w:val="007F3356"/>
    <w:rsid w:val="007F3419"/>
    <w:rsid w:val="007F3FB3"/>
    <w:rsid w:val="007F5AD5"/>
    <w:rsid w:val="007F5FEA"/>
    <w:rsid w:val="007F648A"/>
    <w:rsid w:val="007F6A0F"/>
    <w:rsid w:val="007F6D69"/>
    <w:rsid w:val="007F740E"/>
    <w:rsid w:val="0080073E"/>
    <w:rsid w:val="00801614"/>
    <w:rsid w:val="00801F5B"/>
    <w:rsid w:val="00805B1A"/>
    <w:rsid w:val="00806A15"/>
    <w:rsid w:val="00810884"/>
    <w:rsid w:val="00813E7A"/>
    <w:rsid w:val="00814D31"/>
    <w:rsid w:val="00816009"/>
    <w:rsid w:val="0081600F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4FDF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1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97A83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426E"/>
    <w:rsid w:val="008B6829"/>
    <w:rsid w:val="008B6CD0"/>
    <w:rsid w:val="008C0E34"/>
    <w:rsid w:val="008C1907"/>
    <w:rsid w:val="008C1ABA"/>
    <w:rsid w:val="008C3AA7"/>
    <w:rsid w:val="008C3BA9"/>
    <w:rsid w:val="008C3ED3"/>
    <w:rsid w:val="008C4832"/>
    <w:rsid w:val="008C5114"/>
    <w:rsid w:val="008C539E"/>
    <w:rsid w:val="008C7BA3"/>
    <w:rsid w:val="008D4678"/>
    <w:rsid w:val="008D63A5"/>
    <w:rsid w:val="008E1434"/>
    <w:rsid w:val="008E15C5"/>
    <w:rsid w:val="008E3C02"/>
    <w:rsid w:val="008E435F"/>
    <w:rsid w:val="008E6517"/>
    <w:rsid w:val="008E71D5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5A1C"/>
    <w:rsid w:val="009467ED"/>
    <w:rsid w:val="00951EC2"/>
    <w:rsid w:val="00952AC9"/>
    <w:rsid w:val="00953358"/>
    <w:rsid w:val="00953BB2"/>
    <w:rsid w:val="009542EB"/>
    <w:rsid w:val="00956E1E"/>
    <w:rsid w:val="00961A78"/>
    <w:rsid w:val="00962B31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0D9C"/>
    <w:rsid w:val="009A106A"/>
    <w:rsid w:val="009A37F4"/>
    <w:rsid w:val="009A4E34"/>
    <w:rsid w:val="009A5E75"/>
    <w:rsid w:val="009A71F9"/>
    <w:rsid w:val="009A728D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5446"/>
    <w:rsid w:val="00AC5E31"/>
    <w:rsid w:val="00AC6A29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244D"/>
    <w:rsid w:val="00B238A8"/>
    <w:rsid w:val="00B26C9D"/>
    <w:rsid w:val="00B27312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54B25"/>
    <w:rsid w:val="00B624A3"/>
    <w:rsid w:val="00B64B44"/>
    <w:rsid w:val="00B65538"/>
    <w:rsid w:val="00B65CBA"/>
    <w:rsid w:val="00B66C38"/>
    <w:rsid w:val="00B70176"/>
    <w:rsid w:val="00B70684"/>
    <w:rsid w:val="00B70B2E"/>
    <w:rsid w:val="00B74123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3D37"/>
    <w:rsid w:val="00B94228"/>
    <w:rsid w:val="00B94336"/>
    <w:rsid w:val="00B949CB"/>
    <w:rsid w:val="00B94B70"/>
    <w:rsid w:val="00B95345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3716"/>
    <w:rsid w:val="00BE5465"/>
    <w:rsid w:val="00BE685C"/>
    <w:rsid w:val="00BF139D"/>
    <w:rsid w:val="00BF2ECD"/>
    <w:rsid w:val="00BF40C4"/>
    <w:rsid w:val="00BF4510"/>
    <w:rsid w:val="00C02834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6C2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3CC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3128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37F9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B37"/>
    <w:rsid w:val="00DA4588"/>
    <w:rsid w:val="00DA5C46"/>
    <w:rsid w:val="00DA7968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E18"/>
    <w:rsid w:val="00E16F62"/>
    <w:rsid w:val="00E229E0"/>
    <w:rsid w:val="00E244D3"/>
    <w:rsid w:val="00E24686"/>
    <w:rsid w:val="00E27D9B"/>
    <w:rsid w:val="00E34144"/>
    <w:rsid w:val="00E34924"/>
    <w:rsid w:val="00E4066D"/>
    <w:rsid w:val="00E406B5"/>
    <w:rsid w:val="00E40A3F"/>
    <w:rsid w:val="00E41CE2"/>
    <w:rsid w:val="00E46E7D"/>
    <w:rsid w:val="00E507E3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37B3"/>
    <w:rsid w:val="00F15414"/>
    <w:rsid w:val="00F219B8"/>
    <w:rsid w:val="00F2680C"/>
    <w:rsid w:val="00F26B13"/>
    <w:rsid w:val="00F27493"/>
    <w:rsid w:val="00F2751C"/>
    <w:rsid w:val="00F31D41"/>
    <w:rsid w:val="00F3242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05EF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3A7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C572E"/>
    <w:rsid w:val="00FD20B5"/>
    <w:rsid w:val="00FD3ED4"/>
    <w:rsid w:val="00FD4B30"/>
    <w:rsid w:val="00FE1408"/>
    <w:rsid w:val="00FE214C"/>
    <w:rsid w:val="00FE2497"/>
    <w:rsid w:val="00FE488E"/>
    <w:rsid w:val="00FE6C7F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paragraph" w:customStyle="1" w:styleId="SP15114785">
    <w:name w:val="SP.15.114785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71">
    <w:name w:val="SP.15.114871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69">
    <w:name w:val="SP.15.114869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character" w:customStyle="1" w:styleId="SC15299039">
    <w:name w:val="SC.15.299039"/>
    <w:uiPriority w:val="99"/>
    <w:rsid w:val="00001511"/>
    <w:rPr>
      <w:color w:val="000000"/>
      <w:sz w:val="18"/>
      <w:szCs w:val="18"/>
    </w:rPr>
  </w:style>
  <w:style w:type="character" w:customStyle="1" w:styleId="SC15299016">
    <w:name w:val="SC.15.299016"/>
    <w:uiPriority w:val="99"/>
    <w:rsid w:val="00883318"/>
    <w:rPr>
      <w:b/>
      <w:bCs/>
      <w:color w:val="000000"/>
      <w:sz w:val="22"/>
      <w:szCs w:val="22"/>
    </w:rPr>
  </w:style>
  <w:style w:type="character" w:customStyle="1" w:styleId="SC15299037">
    <w:name w:val="SC.15.299037"/>
    <w:uiPriority w:val="99"/>
    <w:rsid w:val="00883318"/>
    <w:rPr>
      <w:b/>
      <w:bCs/>
      <w:color w:val="000000"/>
    </w:rPr>
  </w:style>
  <w:style w:type="paragraph" w:customStyle="1" w:styleId="SP56139473">
    <w:name w:val="SP.56.139473"/>
    <w:basedOn w:val="Default"/>
    <w:next w:val="Default"/>
    <w:uiPriority w:val="99"/>
    <w:rsid w:val="00254AB2"/>
    <w:rPr>
      <w:color w:val="auto"/>
      <w:lang w:val="en-US"/>
    </w:rPr>
  </w:style>
  <w:style w:type="paragraph" w:customStyle="1" w:styleId="SP56139474">
    <w:name w:val="SP.56.139474"/>
    <w:basedOn w:val="Default"/>
    <w:next w:val="Default"/>
    <w:uiPriority w:val="99"/>
    <w:rsid w:val="00254AB2"/>
    <w:rPr>
      <w:color w:val="auto"/>
      <w:lang w:val="en-US"/>
    </w:rPr>
  </w:style>
  <w:style w:type="paragraph" w:customStyle="1" w:styleId="SP56139381">
    <w:name w:val="SP.56.139381"/>
    <w:basedOn w:val="Default"/>
    <w:next w:val="Default"/>
    <w:uiPriority w:val="99"/>
    <w:rsid w:val="00254AB2"/>
    <w:rPr>
      <w:color w:val="auto"/>
      <w:lang w:val="en-US"/>
    </w:rPr>
  </w:style>
  <w:style w:type="character" w:customStyle="1" w:styleId="SC562563">
    <w:name w:val="SC.56.2563"/>
    <w:uiPriority w:val="99"/>
    <w:rsid w:val="00254AB2"/>
    <w:rPr>
      <w:b/>
      <w:bCs/>
      <w:color w:val="000000"/>
      <w:sz w:val="20"/>
      <w:szCs w:val="20"/>
    </w:rPr>
  </w:style>
  <w:style w:type="character" w:customStyle="1" w:styleId="SC562566">
    <w:name w:val="SC.56.2566"/>
    <w:uiPriority w:val="99"/>
    <w:rsid w:val="00254AB2"/>
    <w:rPr>
      <w:b/>
      <w:bCs/>
      <w:color w:val="000000"/>
      <w:sz w:val="22"/>
      <w:szCs w:val="22"/>
    </w:rPr>
  </w:style>
  <w:style w:type="paragraph" w:customStyle="1" w:styleId="SP56139419">
    <w:name w:val="SP.56.139419"/>
    <w:basedOn w:val="Default"/>
    <w:next w:val="Default"/>
    <w:uiPriority w:val="99"/>
    <w:rsid w:val="00254AB2"/>
    <w:rPr>
      <w:rFonts w:ascii="Calibri" w:hAnsi="Calibri" w:cs="Calibri"/>
      <w:color w:val="auto"/>
      <w:lang w:val="en-US"/>
    </w:rPr>
  </w:style>
  <w:style w:type="paragraph" w:customStyle="1" w:styleId="SP56139269">
    <w:name w:val="SP.56.139269"/>
    <w:basedOn w:val="Default"/>
    <w:next w:val="Default"/>
    <w:uiPriority w:val="99"/>
    <w:rsid w:val="00254AB2"/>
    <w:rPr>
      <w:rFonts w:ascii="Calibri" w:hAnsi="Calibri" w:cs="Calibri"/>
      <w:color w:val="auto"/>
      <w:lang w:val="en-US"/>
    </w:rPr>
  </w:style>
  <w:style w:type="character" w:customStyle="1" w:styleId="SC562585">
    <w:name w:val="SC.56.2585"/>
    <w:uiPriority w:val="99"/>
    <w:rsid w:val="00254AB2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k2.groups.io/g/devel/message/8655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efi.org/specs/UEFI/2.10/Apx_N_Common_Platform_Error_Record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lixir.bootlin.com/linux/latest/source/include/linux/cper.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34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G Edhaya Chandran</cp:lastModifiedBy>
  <cp:revision>29</cp:revision>
  <cp:lastPrinted>2016-10-22T17:22:00Z</cp:lastPrinted>
  <dcterms:created xsi:type="dcterms:W3CDTF">2024-06-25T01:21:00Z</dcterms:created>
  <dcterms:modified xsi:type="dcterms:W3CDTF">2024-06-25T16:57:00Z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